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E03" w:rsidRPr="005222B0" w:rsidRDefault="00E41E03" w:rsidP="00FD671C">
      <w:pPr>
        <w:pStyle w:val="Ttulo"/>
        <w:tabs>
          <w:tab w:val="left" w:pos="9540"/>
        </w:tabs>
        <w:rPr>
          <w:bCs/>
          <w:spacing w:val="6"/>
          <w:u w:val="none"/>
          <w:lang w:val="es-CL"/>
        </w:rPr>
      </w:pPr>
      <w:r w:rsidRPr="005222B0">
        <w:rPr>
          <w:bCs/>
          <w:spacing w:val="6"/>
          <w:u w:val="none"/>
          <w:lang w:val="es-CL"/>
        </w:rPr>
        <w:t xml:space="preserve">CERTIFICADO DE </w:t>
      </w:r>
      <w:r w:rsidR="0089274D">
        <w:rPr>
          <w:bCs/>
          <w:spacing w:val="6"/>
          <w:u w:val="none"/>
          <w:lang w:val="es-CL"/>
        </w:rPr>
        <w:t>SEGUIMIENTO</w:t>
      </w:r>
    </w:p>
    <w:p w:rsidR="007879D5" w:rsidRPr="005222B0" w:rsidRDefault="007879D5" w:rsidP="00FD671C">
      <w:pPr>
        <w:pStyle w:val="Ttulo"/>
        <w:tabs>
          <w:tab w:val="left" w:pos="9540"/>
        </w:tabs>
        <w:rPr>
          <w:bCs/>
          <w:spacing w:val="6"/>
          <w:sz w:val="20"/>
          <w:u w:val="none"/>
          <w:lang w:val="es-CL"/>
        </w:rPr>
      </w:pPr>
    </w:p>
    <w:p w:rsidR="001839F5" w:rsidRDefault="0050536C" w:rsidP="001839F5">
      <w:pPr>
        <w:pStyle w:val="Ttulo"/>
        <w:tabs>
          <w:tab w:val="left" w:pos="9540"/>
        </w:tabs>
        <w:ind w:left="540" w:right="432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b w:val="0"/>
          <w:bCs/>
          <w:spacing w:val="10"/>
          <w:sz w:val="20"/>
          <w:u w:val="none"/>
          <w:lang w:val="es-CL"/>
        </w:rPr>
        <w:t>Autorizado según Resolución</w:t>
      </w:r>
      <w:r w:rsidR="001839F5">
        <w:rPr>
          <w:b w:val="0"/>
          <w:bCs/>
          <w:spacing w:val="10"/>
          <w:sz w:val="20"/>
          <w:u w:val="none"/>
          <w:lang w:val="es-CL"/>
        </w:rPr>
        <w:t xml:space="preserve"> Exenta de la Superintendencia de Electricidad y Combustible</w:t>
      </w:r>
    </w:p>
    <w:p w:rsidR="001839F5" w:rsidRDefault="001839F5" w:rsidP="001839F5">
      <w:pPr>
        <w:pStyle w:val="Ttulo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  <w:proofErr w:type="spellStart"/>
      <w:r>
        <w:rPr>
          <w:b w:val="0"/>
          <w:bCs/>
          <w:spacing w:val="10"/>
          <w:sz w:val="20"/>
          <w:u w:val="none"/>
          <w:lang w:val="es-CL"/>
        </w:rPr>
        <w:t>N°</w:t>
      </w:r>
      <w:proofErr w:type="spellEnd"/>
      <w:r>
        <w:rPr>
          <w:b w:val="0"/>
          <w:bCs/>
          <w:spacing w:val="10"/>
          <w:sz w:val="20"/>
          <w:u w:val="none"/>
          <w:lang w:val="es-CL"/>
        </w:rPr>
        <w:t xml:space="preserve"> </w:t>
      </w:r>
      <w:r w:rsidR="006C0915">
        <w:rPr>
          <w:b w:val="0"/>
          <w:bCs/>
          <w:spacing w:val="10"/>
          <w:sz w:val="20"/>
          <w:u w:val="none"/>
          <w:lang w:val="es-CL"/>
        </w:rPr>
        <w:t>${</w:t>
      </w:r>
      <w:proofErr w:type="spellStart"/>
      <w:r w:rsidR="006C0915">
        <w:rPr>
          <w:b w:val="0"/>
          <w:bCs/>
          <w:spacing w:val="10"/>
          <w:sz w:val="20"/>
          <w:u w:val="none"/>
          <w:lang w:val="es-CL"/>
        </w:rPr>
        <w:t>resolucion</w:t>
      </w:r>
      <w:proofErr w:type="spellEnd"/>
      <w:r w:rsidR="006C0915">
        <w:rPr>
          <w:b w:val="0"/>
          <w:bCs/>
          <w:spacing w:val="10"/>
          <w:sz w:val="20"/>
          <w:u w:val="none"/>
          <w:lang w:val="es-CL"/>
        </w:rPr>
        <w:t>}</w:t>
      </w:r>
      <w:r>
        <w:rPr>
          <w:b w:val="0"/>
          <w:bCs/>
          <w:spacing w:val="10"/>
          <w:sz w:val="20"/>
          <w:u w:val="none"/>
          <w:lang w:val="es-CL"/>
        </w:rPr>
        <w:t xml:space="preserve"> de </w:t>
      </w:r>
      <w:r w:rsidR="006C0915">
        <w:rPr>
          <w:b w:val="0"/>
          <w:bCs/>
          <w:spacing w:val="10"/>
          <w:sz w:val="20"/>
          <w:u w:val="none"/>
          <w:lang w:val="es-CL"/>
        </w:rPr>
        <w:t>${</w:t>
      </w:r>
      <w:proofErr w:type="spellStart"/>
      <w:r w:rsidR="006C0915">
        <w:rPr>
          <w:b w:val="0"/>
          <w:bCs/>
          <w:spacing w:val="10"/>
          <w:sz w:val="20"/>
          <w:u w:val="none"/>
          <w:lang w:val="es-CL"/>
        </w:rPr>
        <w:t>fechaResolucion</w:t>
      </w:r>
      <w:proofErr w:type="spellEnd"/>
      <w:r w:rsidR="006C0915">
        <w:rPr>
          <w:b w:val="0"/>
          <w:bCs/>
          <w:spacing w:val="10"/>
          <w:sz w:val="20"/>
          <w:u w:val="none"/>
          <w:lang w:val="es-CL"/>
        </w:rPr>
        <w:t>}</w:t>
      </w:r>
      <w:r>
        <w:rPr>
          <w:b w:val="0"/>
          <w:bCs/>
          <w:spacing w:val="10"/>
          <w:sz w:val="20"/>
          <w:u w:val="none"/>
          <w:lang w:val="es-CL"/>
        </w:rPr>
        <w:t>.</w:t>
      </w:r>
    </w:p>
    <w:p w:rsidR="00FD671C" w:rsidRDefault="00FD671C" w:rsidP="003112EF">
      <w:pPr>
        <w:pStyle w:val="Ttulo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</w:p>
    <w:tbl>
      <w:tblPr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4408"/>
      </w:tblGrid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left="567" w:right="765" w:hanging="567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TIPO DE CERTIFICACIÓN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SEGURIDAD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both"/>
              <w:rPr>
                <w:b w:val="0"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 xml:space="preserve">CERTIFICADO </w:t>
            </w:r>
            <w:proofErr w:type="spellStart"/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N°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both"/>
              <w:rPr>
                <w:b w:val="0"/>
                <w:spacing w:val="8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CE0D36" w:rsidP="00965770">
            <w:pPr>
              <w:pStyle w:val="Ttulo"/>
              <w:ind w:right="-108"/>
              <w:jc w:val="both"/>
              <w:rPr>
                <w:bCs/>
                <w:spacing w:val="8"/>
                <w:sz w:val="20"/>
                <w:u w:val="none"/>
                <w:lang w:val="es-CL"/>
              </w:rPr>
            </w:pPr>
            <w:r>
              <w:rPr>
                <w:spacing w:val="8"/>
                <w:sz w:val="20"/>
                <w:u w:val="none"/>
                <w:lang w:val="es-CL"/>
              </w:rPr>
              <w:t>${</w:t>
            </w:r>
            <w:r w:rsidR="006C0915">
              <w:rPr>
                <w:spacing w:val="8"/>
                <w:sz w:val="20"/>
                <w:u w:val="none"/>
                <w:lang w:val="es-CL"/>
              </w:rPr>
              <w:t>c</w:t>
            </w:r>
            <w:r w:rsidR="009E2367" w:rsidRPr="009E2367">
              <w:rPr>
                <w:spacing w:val="8"/>
                <w:sz w:val="20"/>
                <w:u w:val="none"/>
                <w:lang w:val="es-CL"/>
              </w:rPr>
              <w:t>ertificado</w:t>
            </w:r>
            <w:r>
              <w:rPr>
                <w:spacing w:val="8"/>
                <w:sz w:val="20"/>
                <w:u w:val="none"/>
                <w:lang w:val="es-CL"/>
              </w:rPr>
              <w:t>}</w:t>
            </w:r>
            <w:r w:rsidR="009E2367" w:rsidRPr="009E2367">
              <w:rPr>
                <w:spacing w:val="8"/>
                <w:sz w:val="20"/>
                <w:u w:val="none"/>
                <w:lang w:val="es-CL"/>
              </w:rPr>
              <w:t>-S</w:t>
            </w:r>
            <w:r w:rsidR="006C0915">
              <w:rPr>
                <w:spacing w:val="8"/>
                <w:sz w:val="20"/>
                <w:u w:val="none"/>
                <w:lang w:val="es-CL"/>
              </w:rPr>
              <w:t>${seguimiento}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FECHA DE EMISIÓN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6C0915" w:rsidP="00965770">
            <w:pPr>
              <w:pStyle w:val="Ttulo"/>
              <w:ind w:right="-108"/>
              <w:jc w:val="both"/>
              <w:rPr>
                <w:bCs/>
                <w:spacing w:val="8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${</w:t>
            </w:r>
            <w:proofErr w:type="spellStart"/>
            <w:r>
              <w:rPr>
                <w:bCs/>
                <w:spacing w:val="4"/>
                <w:sz w:val="20"/>
                <w:u w:val="none"/>
                <w:lang w:val="es-CL"/>
              </w:rPr>
              <w:t>fechaSec</w:t>
            </w:r>
            <w:proofErr w:type="spellEnd"/>
            <w:r>
              <w:rPr>
                <w:bCs/>
                <w:spacing w:val="4"/>
                <w:sz w:val="20"/>
                <w:u w:val="none"/>
                <w:lang w:val="es-CL"/>
              </w:rPr>
              <w:t>}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SISTEMA DE CERTIFICACIÓN EMPLEADO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Ensayo de tipo seguido del control regular de los productos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proofErr w:type="spellStart"/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N°</w:t>
            </w:r>
            <w:proofErr w:type="spellEnd"/>
            <w:r w:rsidRPr="009E2367">
              <w:rPr>
                <w:bCs/>
                <w:spacing w:val="4"/>
                <w:sz w:val="20"/>
                <w:u w:val="none"/>
                <w:lang w:val="es-CL"/>
              </w:rPr>
              <w:t xml:space="preserve"> DE PARTIDA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6C0915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  <w:vertAlign w:val="superscript"/>
                <w:lang w:val="es-CL"/>
              </w:rPr>
            </w:pPr>
            <w:r>
              <w:rPr>
                <w:spacing w:val="8"/>
                <w:sz w:val="20"/>
                <w:u w:val="none"/>
                <w:lang w:val="es-CL"/>
              </w:rPr>
              <w:t>${seguimiento}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NORMAS Y ESPECIFICACIONES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1B0352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>${norma1}</w:t>
            </w:r>
          </w:p>
          <w:p w:rsidR="009E2367" w:rsidRPr="001B0352" w:rsidRDefault="001B0352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>${norma</w:t>
            </w:r>
            <w:r>
              <w:rPr>
                <w:bCs/>
                <w:spacing w:val="4"/>
                <w:sz w:val="20"/>
                <w:u w:val="none"/>
              </w:rPr>
              <w:t>2</w:t>
            </w:r>
            <w:r>
              <w:rPr>
                <w:bCs/>
                <w:spacing w:val="4"/>
                <w:sz w:val="20"/>
                <w:u w:val="none"/>
              </w:rPr>
              <w:t>}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4408" w:type="dxa"/>
            <w:shd w:val="clear" w:color="auto" w:fill="auto"/>
          </w:tcPr>
          <w:p w:rsidR="009E2367" w:rsidRPr="009E2367" w:rsidRDefault="001B0352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>${norma</w:t>
            </w:r>
            <w:r>
              <w:rPr>
                <w:bCs/>
                <w:spacing w:val="4"/>
                <w:sz w:val="20"/>
                <w:u w:val="none"/>
              </w:rPr>
              <w:t>3</w:t>
            </w:r>
            <w:r>
              <w:rPr>
                <w:bCs/>
                <w:spacing w:val="4"/>
                <w:sz w:val="20"/>
                <w:u w:val="none"/>
              </w:rPr>
              <w:t>}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4408" w:type="dxa"/>
            <w:shd w:val="clear" w:color="auto" w:fill="auto"/>
          </w:tcPr>
          <w:p w:rsidR="009E2367" w:rsidRPr="009E2367" w:rsidRDefault="001B0352" w:rsidP="00965770">
            <w:pPr>
              <w:pStyle w:val="Ttulo"/>
              <w:ind w:right="-108"/>
              <w:jc w:val="both"/>
              <w:rPr>
                <w:bCs/>
                <w:color w:val="000000"/>
                <w:spacing w:val="4"/>
                <w:sz w:val="20"/>
                <w:u w:val="none"/>
                <w:lang w:val="es-CL"/>
              </w:rPr>
            </w:pPr>
            <w:bookmarkStart w:id="0" w:name="OLE_LINK1"/>
            <w:bookmarkStart w:id="1" w:name="OLE_LINK2"/>
            <w:r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${p</w:t>
            </w:r>
            <w:r w:rsidR="009E2367" w:rsidRPr="009E2367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rotocolo</w:t>
            </w:r>
            <w:bookmarkEnd w:id="0"/>
            <w:bookmarkEnd w:id="1"/>
            <w:r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}</w:t>
            </w:r>
            <w:r w:rsidR="009E2367" w:rsidRPr="009E2367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 xml:space="preserve"> (</w:t>
            </w:r>
            <w:r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${c</w:t>
            </w:r>
            <w:r w:rsidR="009E2367" w:rsidRPr="009E2367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omentarios</w:t>
            </w:r>
            <w:r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}</w:t>
            </w:r>
            <w:r w:rsidR="009E2367" w:rsidRPr="009E2367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)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SOLICITANTE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1B0352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${s</w:t>
            </w:r>
            <w:r w:rsidR="009E2367" w:rsidRPr="009E2367">
              <w:rPr>
                <w:bCs/>
                <w:spacing w:val="4"/>
                <w:sz w:val="20"/>
                <w:u w:val="none"/>
                <w:lang w:val="es-CL"/>
              </w:rPr>
              <w:t>olicitante</w:t>
            </w:r>
            <w:r>
              <w:rPr>
                <w:bCs/>
                <w:spacing w:val="4"/>
                <w:sz w:val="20"/>
                <w:u w:val="none"/>
                <w:lang w:val="es-CL"/>
              </w:rPr>
              <w:t>}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ES"/>
              </w:rPr>
              <w:t>DIRECCIÓN SOLICITANTE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740AEE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${</w:t>
            </w:r>
            <w:proofErr w:type="spellStart"/>
            <w:r>
              <w:rPr>
                <w:bCs/>
                <w:spacing w:val="4"/>
                <w:sz w:val="20"/>
                <w:u w:val="none"/>
                <w:lang w:val="es-CL"/>
              </w:rPr>
              <w:t>direccionS</w:t>
            </w: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olicitante</w:t>
            </w:r>
            <w:proofErr w:type="spellEnd"/>
            <w:r>
              <w:rPr>
                <w:bCs/>
                <w:spacing w:val="4"/>
                <w:sz w:val="20"/>
                <w:u w:val="none"/>
                <w:lang w:val="es-CL"/>
              </w:rPr>
              <w:t>}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DECLARACIÓN DE INGRESO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0E14DC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${di}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CERTIFICADO DE APROBACION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0E14DC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spacing w:val="8"/>
                <w:sz w:val="20"/>
                <w:u w:val="none"/>
                <w:lang w:val="es-CL"/>
              </w:rPr>
              <w:t>${c</w:t>
            </w:r>
            <w:r w:rsidRPr="009E2367">
              <w:rPr>
                <w:spacing w:val="8"/>
                <w:sz w:val="20"/>
                <w:u w:val="none"/>
                <w:lang w:val="es-CL"/>
              </w:rPr>
              <w:t>ertificado</w:t>
            </w:r>
            <w:r>
              <w:rPr>
                <w:spacing w:val="8"/>
                <w:sz w:val="20"/>
                <w:u w:val="none"/>
                <w:lang w:val="es-CL"/>
              </w:rPr>
              <w:t>}</w:t>
            </w:r>
          </w:p>
        </w:tc>
      </w:tr>
      <w:tr w:rsidR="009E2367" w:rsidRPr="003D0897" w:rsidTr="00965770">
        <w:trPr>
          <w:trHeight w:val="80"/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ES"/>
              </w:rPr>
              <w:t>INFORME DE ENSAYO</w:t>
            </w:r>
            <w:r w:rsidRPr="009E2367">
              <w:rPr>
                <w:bCs/>
                <w:color w:val="FF0000"/>
                <w:spacing w:val="4"/>
                <w:sz w:val="20"/>
                <w:u w:val="none"/>
                <w:lang w:val="es-ES"/>
              </w:rPr>
              <w:t xml:space="preserve"> </w:t>
            </w:r>
            <w:r w:rsidRPr="009E2367">
              <w:rPr>
                <w:bCs/>
                <w:spacing w:val="4"/>
                <w:sz w:val="20"/>
                <w:u w:val="none"/>
                <w:lang w:val="es-ES"/>
              </w:rPr>
              <w:t>TIPO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0E14DC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spacing w:val="8"/>
                <w:sz w:val="20"/>
                <w:u w:val="none"/>
                <w:lang w:val="es-CL"/>
              </w:rPr>
              <w:t>${</w:t>
            </w:r>
            <w:proofErr w:type="spellStart"/>
            <w:r>
              <w:rPr>
                <w:spacing w:val="8"/>
                <w:sz w:val="20"/>
                <w:u w:val="none"/>
                <w:lang w:val="es-CL"/>
              </w:rPr>
              <w:t>ipc</w:t>
            </w:r>
            <w:proofErr w:type="spellEnd"/>
            <w:r>
              <w:rPr>
                <w:spacing w:val="8"/>
                <w:sz w:val="20"/>
                <w:u w:val="none"/>
                <w:lang w:val="es-CL"/>
              </w:rPr>
              <w:t>}</w:t>
            </w:r>
          </w:p>
        </w:tc>
      </w:tr>
    </w:tbl>
    <w:p w:rsidR="009E2367" w:rsidRDefault="009E2367" w:rsidP="003112EF">
      <w:pPr>
        <w:pStyle w:val="Ttulo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</w:p>
    <w:p w:rsidR="009E2367" w:rsidRDefault="009E2367" w:rsidP="003112EF">
      <w:pPr>
        <w:pStyle w:val="Ttulo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</w:p>
    <w:p w:rsidR="006D6A2D" w:rsidRDefault="006D6A2D" w:rsidP="006D6A2D">
      <w:pPr>
        <w:pStyle w:val="Ttulo"/>
        <w:spacing w:after="120"/>
        <w:ind w:left="540" w:right="765"/>
        <w:jc w:val="both"/>
        <w:rPr>
          <w:b w:val="0"/>
          <w:bCs/>
          <w:spacing w:val="10"/>
          <w:sz w:val="20"/>
          <w:u w:val="none"/>
        </w:rPr>
      </w:pPr>
      <w:r>
        <w:rPr>
          <w:b w:val="0"/>
          <w:bCs/>
          <w:spacing w:val="10"/>
          <w:sz w:val="20"/>
          <w:u w:val="none"/>
        </w:rPr>
        <w:t>Se otorga el presente certificado de</w:t>
      </w:r>
      <w:r w:rsidR="00486D88">
        <w:rPr>
          <w:b w:val="0"/>
          <w:bCs/>
          <w:spacing w:val="10"/>
          <w:sz w:val="20"/>
          <w:u w:val="none"/>
        </w:rPr>
        <w:t xml:space="preserve"> s</w:t>
      </w:r>
      <w:r w:rsidR="0089274D">
        <w:rPr>
          <w:b w:val="0"/>
          <w:bCs/>
          <w:spacing w:val="10"/>
          <w:sz w:val="20"/>
          <w:u w:val="none"/>
        </w:rPr>
        <w:t>eguimiento</w:t>
      </w:r>
      <w:r w:rsidR="00376134">
        <w:rPr>
          <w:b w:val="0"/>
          <w:bCs/>
          <w:spacing w:val="10"/>
          <w:sz w:val="20"/>
          <w:u w:val="none"/>
        </w:rPr>
        <w:t xml:space="preserve"> de productos eléctricos según s</w:t>
      </w:r>
      <w:r>
        <w:rPr>
          <w:b w:val="0"/>
          <w:bCs/>
          <w:spacing w:val="10"/>
          <w:sz w:val="20"/>
          <w:u w:val="none"/>
        </w:rPr>
        <w:t xml:space="preserve">olicitud de certificación </w:t>
      </w:r>
      <w:proofErr w:type="spellStart"/>
      <w:r>
        <w:rPr>
          <w:b w:val="0"/>
          <w:bCs/>
          <w:spacing w:val="10"/>
          <w:sz w:val="20"/>
          <w:u w:val="none"/>
        </w:rPr>
        <w:t>N</w:t>
      </w:r>
      <w:r>
        <w:rPr>
          <w:bCs/>
          <w:spacing w:val="10"/>
          <w:sz w:val="20"/>
          <w:u w:val="none"/>
        </w:rPr>
        <w:t>°</w:t>
      </w:r>
      <w:proofErr w:type="spellEnd"/>
      <w:r>
        <w:rPr>
          <w:bCs/>
          <w:spacing w:val="10"/>
          <w:sz w:val="20"/>
          <w:u w:val="none"/>
        </w:rPr>
        <w:t xml:space="preserve"> </w:t>
      </w:r>
      <w:r w:rsidR="000E14DC" w:rsidRPr="000E14DC">
        <w:rPr>
          <w:b w:val="0"/>
          <w:spacing w:val="10"/>
          <w:sz w:val="20"/>
          <w:u w:val="none"/>
        </w:rPr>
        <w:t>${</w:t>
      </w:r>
      <w:r w:rsidR="000E14DC">
        <w:rPr>
          <w:b w:val="0"/>
          <w:spacing w:val="10"/>
          <w:sz w:val="20"/>
          <w:u w:val="none"/>
        </w:rPr>
        <w:t>solicitud</w:t>
      </w:r>
      <w:r w:rsidR="000E14DC" w:rsidRPr="000E14DC">
        <w:rPr>
          <w:b w:val="0"/>
          <w:spacing w:val="10"/>
          <w:sz w:val="20"/>
          <w:u w:val="none"/>
        </w:rPr>
        <w:t>}</w:t>
      </w:r>
      <w:r>
        <w:rPr>
          <w:b w:val="0"/>
          <w:bCs/>
          <w:spacing w:val="10"/>
          <w:sz w:val="20"/>
          <w:u w:val="none"/>
        </w:rPr>
        <w:t xml:space="preserve">de fecha </w:t>
      </w:r>
      <w:r w:rsidR="000E14DC" w:rsidRPr="000E14DC">
        <w:rPr>
          <w:b w:val="0"/>
          <w:bCs/>
          <w:spacing w:val="10"/>
          <w:sz w:val="20"/>
          <w:u w:val="none"/>
        </w:rPr>
        <w:t>${</w:t>
      </w:r>
      <w:proofErr w:type="spellStart"/>
      <w:r w:rsidR="000E14DC">
        <w:rPr>
          <w:b w:val="0"/>
          <w:bCs/>
          <w:spacing w:val="10"/>
          <w:sz w:val="20"/>
          <w:u w:val="none"/>
        </w:rPr>
        <w:t>fechaSolicitud</w:t>
      </w:r>
      <w:proofErr w:type="spellEnd"/>
      <w:r w:rsidR="000E14DC" w:rsidRPr="000E14DC">
        <w:rPr>
          <w:b w:val="0"/>
          <w:bCs/>
          <w:spacing w:val="10"/>
          <w:sz w:val="20"/>
          <w:u w:val="none"/>
        </w:rPr>
        <w:t>}</w:t>
      </w:r>
      <w:r>
        <w:rPr>
          <w:b w:val="0"/>
          <w:bCs/>
          <w:spacing w:val="10"/>
          <w:sz w:val="20"/>
          <w:u w:val="none"/>
        </w:rPr>
        <w:t>.</w:t>
      </w:r>
    </w:p>
    <w:p w:rsidR="00BC120B" w:rsidRPr="006D6A2D" w:rsidRDefault="00BC120B" w:rsidP="00CD435D">
      <w:pPr>
        <w:tabs>
          <w:tab w:val="left" w:pos="4680"/>
          <w:tab w:val="left" w:pos="9540"/>
        </w:tabs>
        <w:ind w:right="432"/>
        <w:jc w:val="both"/>
        <w:rPr>
          <w:spacing w:val="12"/>
          <w:sz w:val="20"/>
          <w:lang w:val="es-ES_tradnl"/>
        </w:rPr>
      </w:pPr>
    </w:p>
    <w:p w:rsidR="00E41E03" w:rsidRPr="007F15F0" w:rsidRDefault="00E41E03" w:rsidP="00A618A0">
      <w:pPr>
        <w:pStyle w:val="Ttulo"/>
        <w:numPr>
          <w:ilvl w:val="0"/>
          <w:numId w:val="2"/>
        </w:numPr>
        <w:tabs>
          <w:tab w:val="clear" w:pos="454"/>
          <w:tab w:val="num" w:pos="567"/>
          <w:tab w:val="left" w:pos="4680"/>
          <w:tab w:val="left" w:pos="9540"/>
        </w:tabs>
        <w:spacing w:after="120"/>
        <w:ind w:left="567" w:hanging="387"/>
        <w:jc w:val="both"/>
        <w:rPr>
          <w:sz w:val="20"/>
          <w:u w:val="none"/>
          <w:lang w:val="es-CL"/>
        </w:rPr>
      </w:pPr>
      <w:r w:rsidRPr="005222B0">
        <w:rPr>
          <w:sz w:val="20"/>
          <w:lang w:val="es-CL"/>
        </w:rPr>
        <w:t>IDENTIFICACIÓN GENERAL DEL PRODUCTO</w:t>
      </w:r>
    </w:p>
    <w:tbl>
      <w:tblPr>
        <w:tblW w:w="8924" w:type="dxa"/>
        <w:tblInd w:w="540" w:type="dxa"/>
        <w:tblLook w:val="04A0" w:firstRow="1" w:lastRow="0" w:firstColumn="1" w:lastColumn="0" w:noHBand="0" w:noVBand="1"/>
      </w:tblPr>
      <w:tblGrid>
        <w:gridCol w:w="4388"/>
        <w:gridCol w:w="283"/>
        <w:gridCol w:w="4253"/>
      </w:tblGrid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DENOMINACIÓN TÉCNICA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pacing w:val="6"/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pacing w:val="6"/>
                <w:sz w:val="18"/>
                <w:szCs w:val="18"/>
                <w:lang w:val="es-CL"/>
              </w:rPr>
              <w:t>[Denom. Técnica]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DENOMINACIÓN COMERCIAL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pacing w:val="6"/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bCs/>
                <w:sz w:val="18"/>
                <w:szCs w:val="18"/>
                <w:lang w:val="es-CL"/>
              </w:rPr>
              <w:t>[Denom. comercial]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MARCA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pacing w:val="6"/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[Marca]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MODELO O TIPO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pacing w:val="6"/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pacing w:val="6"/>
                <w:sz w:val="18"/>
                <w:szCs w:val="18"/>
                <w:lang w:val="es-CL"/>
              </w:rPr>
              <w:t>[Modelo]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PAÍS DE ORIGEN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[País]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PROCEDENCIA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[País]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TAMAÑO DEL LOTE O PARTIDA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[Tamaño lote] Unidades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TRAZABILIDAD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Ver punto 4.2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ES"/>
              </w:rPr>
            </w:pPr>
            <w:r w:rsidRPr="003D0897">
              <w:rPr>
                <w:sz w:val="18"/>
                <w:szCs w:val="18"/>
                <w:lang w:val="es-ES"/>
              </w:rPr>
              <w:t>NOMBRE DEL FABRICANTE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z w:val="18"/>
                <w:szCs w:val="18"/>
                <w:lang w:val="es-ES"/>
              </w:rPr>
            </w:pPr>
            <w:r w:rsidRPr="003D0897">
              <w:rPr>
                <w:sz w:val="18"/>
                <w:szCs w:val="18"/>
                <w:lang w:val="es-ES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ES"/>
              </w:rPr>
            </w:pPr>
            <w:r w:rsidRPr="003D0897">
              <w:rPr>
                <w:sz w:val="18"/>
                <w:szCs w:val="18"/>
                <w:lang w:val="es-CO"/>
              </w:rPr>
              <w:t>[Fabricante]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bCs/>
                <w:sz w:val="18"/>
                <w:szCs w:val="18"/>
                <w:lang w:val="es-CL"/>
              </w:rPr>
              <w:t>DIRECCIÓN DEL FABRICANTE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ES"/>
              </w:rPr>
            </w:pPr>
            <w:r w:rsidRPr="003D0897">
              <w:rPr>
                <w:sz w:val="18"/>
                <w:szCs w:val="18"/>
                <w:lang w:val="es-CL"/>
              </w:rPr>
              <w:t>[Dirección Fabricante]</w:t>
            </w:r>
          </w:p>
        </w:tc>
      </w:tr>
    </w:tbl>
    <w:p w:rsidR="00E41E03" w:rsidRPr="005222B0" w:rsidRDefault="00694672" w:rsidP="00CD435D">
      <w:pPr>
        <w:tabs>
          <w:tab w:val="left" w:pos="4500"/>
          <w:tab w:val="left" w:pos="4536"/>
          <w:tab w:val="left" w:pos="4680"/>
          <w:tab w:val="left" w:pos="9540"/>
        </w:tabs>
        <w:ind w:left="540"/>
        <w:jc w:val="both"/>
        <w:rPr>
          <w:sz w:val="20"/>
          <w:lang w:val="es-CL"/>
        </w:rPr>
      </w:pPr>
      <w:r>
        <w:rPr>
          <w:sz w:val="20"/>
          <w:lang w:val="es-CL"/>
        </w:rPr>
        <w:t xml:space="preserve">                                </w:t>
      </w:r>
      <w:r w:rsidR="00412C10">
        <w:rPr>
          <w:sz w:val="20"/>
          <w:lang w:val="es-CL"/>
        </w:rPr>
        <w:t xml:space="preserve"> </w:t>
      </w:r>
    </w:p>
    <w:p w:rsidR="00E41E03" w:rsidRPr="005222B0" w:rsidRDefault="00E41E03" w:rsidP="00F44D56">
      <w:pPr>
        <w:pStyle w:val="Subttulo"/>
        <w:numPr>
          <w:ilvl w:val="0"/>
          <w:numId w:val="3"/>
        </w:numPr>
        <w:tabs>
          <w:tab w:val="clear" w:pos="1021"/>
          <w:tab w:val="num" w:pos="567"/>
          <w:tab w:val="left" w:pos="9540"/>
        </w:tabs>
        <w:spacing w:after="200"/>
        <w:ind w:left="567" w:hanging="387"/>
        <w:rPr>
          <w:u w:val="single"/>
          <w:lang w:val="es-CL"/>
        </w:rPr>
      </w:pPr>
      <w:r w:rsidRPr="005222B0">
        <w:rPr>
          <w:u w:val="single"/>
          <w:lang w:val="es-CL"/>
        </w:rPr>
        <w:t>USOS DEL PRODUCTO</w:t>
      </w:r>
    </w:p>
    <w:tbl>
      <w:tblPr>
        <w:tblW w:w="0" w:type="auto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540"/>
        <w:gridCol w:w="180"/>
        <w:gridCol w:w="1440"/>
        <w:gridCol w:w="562"/>
        <w:gridCol w:w="160"/>
        <w:gridCol w:w="1438"/>
        <w:gridCol w:w="507"/>
        <w:gridCol w:w="180"/>
        <w:gridCol w:w="1113"/>
        <w:gridCol w:w="540"/>
      </w:tblGrid>
      <w:tr w:rsidR="00C07E53" w:rsidRPr="00694672">
        <w:trPr>
          <w:cantSplit/>
          <w:trHeight w:hRule="exact" w:val="454"/>
        </w:trPr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tulo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COMERCIAL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tulo"/>
              <w:spacing w:after="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80" w:type="dxa"/>
            <w:tcBorders>
              <w:lef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tulo"/>
              <w:spacing w:after="24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tulo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DOMESTICO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CD435D" w:rsidRDefault="00C07E53" w:rsidP="00CD435D">
            <w:pPr>
              <w:pStyle w:val="Subttulo"/>
              <w:spacing w:after="0"/>
              <w:jc w:val="center"/>
              <w:rPr>
                <w:b w:val="0"/>
                <w:color w:val="000000"/>
              </w:rPr>
            </w:pP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:rsidR="00C07E53" w:rsidRPr="00CD435D" w:rsidRDefault="00C07E53" w:rsidP="000A382B">
            <w:pPr>
              <w:pStyle w:val="Subttulo"/>
              <w:spacing w:after="240"/>
              <w:jc w:val="right"/>
              <w:rPr>
                <w:b w:val="0"/>
                <w:color w:val="000000"/>
              </w:rPr>
            </w:pPr>
          </w:p>
        </w:tc>
        <w:tc>
          <w:tcPr>
            <w:tcW w:w="1438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jc w:val="right"/>
              <w:rPr>
                <w:bCs/>
                <w:color w:val="000000"/>
                <w:sz w:val="20"/>
                <w:lang w:val="es-ES_tradnl"/>
              </w:rPr>
            </w:pPr>
            <w:r w:rsidRPr="00FD6742">
              <w:rPr>
                <w:bCs/>
                <w:color w:val="000000"/>
                <w:sz w:val="20"/>
                <w:lang w:val="es-ES_tradnl"/>
              </w:rPr>
              <w:t>INDUSTRIAL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tulo"/>
              <w:spacing w:after="0"/>
              <w:jc w:val="right"/>
              <w:rPr>
                <w:bCs/>
                <w:color w:val="000000"/>
                <w:u w:val="single"/>
              </w:rPr>
            </w:pPr>
          </w:p>
        </w:tc>
        <w:tc>
          <w:tcPr>
            <w:tcW w:w="180" w:type="dxa"/>
            <w:tcBorders>
              <w:lef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tulo"/>
              <w:spacing w:after="24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113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tulo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OTRO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D7291D">
            <w:pPr>
              <w:pStyle w:val="Subttulo"/>
              <w:spacing w:after="0"/>
              <w:jc w:val="center"/>
              <w:rPr>
                <w:b w:val="0"/>
                <w:color w:val="000000"/>
                <w:u w:val="single"/>
              </w:rPr>
            </w:pPr>
          </w:p>
        </w:tc>
      </w:tr>
    </w:tbl>
    <w:p w:rsidR="00E41E03" w:rsidRPr="005222B0" w:rsidRDefault="00E41E03" w:rsidP="00F44D56">
      <w:pPr>
        <w:numPr>
          <w:ilvl w:val="0"/>
          <w:numId w:val="13"/>
        </w:numPr>
        <w:tabs>
          <w:tab w:val="left" w:pos="851"/>
          <w:tab w:val="left" w:pos="4253"/>
          <w:tab w:val="left" w:pos="4536"/>
          <w:tab w:val="left" w:pos="9540"/>
        </w:tabs>
        <w:spacing w:before="120" w:after="120"/>
        <w:ind w:hanging="387"/>
        <w:jc w:val="both"/>
        <w:rPr>
          <w:bCs/>
          <w:sz w:val="20"/>
          <w:lang w:val="es-CL"/>
        </w:rPr>
      </w:pPr>
      <w:r w:rsidRPr="005222B0">
        <w:rPr>
          <w:b/>
          <w:bCs/>
          <w:sz w:val="20"/>
          <w:u w:val="single"/>
          <w:lang w:val="es-CL"/>
        </w:rPr>
        <w:t>OTROS ANTECEDENTES</w:t>
      </w:r>
      <w:r w:rsidRPr="005222B0">
        <w:rPr>
          <w:sz w:val="20"/>
          <w:lang w:val="es-CL"/>
        </w:rPr>
        <w:t xml:space="preserve"> </w:t>
      </w:r>
    </w:p>
    <w:p w:rsidR="00E41E03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sz w:val="20"/>
          <w:lang w:val="es-CL"/>
        </w:rPr>
      </w:pPr>
      <w:proofErr w:type="spellStart"/>
      <w:r w:rsidRPr="005222B0">
        <w:rPr>
          <w:sz w:val="20"/>
          <w:lang w:val="es-CL"/>
        </w:rPr>
        <w:t>Nº</w:t>
      </w:r>
      <w:proofErr w:type="spellEnd"/>
      <w:r w:rsidRPr="005222B0">
        <w:rPr>
          <w:sz w:val="20"/>
          <w:lang w:val="es-CL"/>
        </w:rPr>
        <w:t xml:space="preserve"> de R.E. (SEC) que reconoce la </w:t>
      </w:r>
      <w:r w:rsidR="0050536C" w:rsidRPr="005222B0">
        <w:rPr>
          <w:sz w:val="20"/>
          <w:lang w:val="es-CL"/>
        </w:rPr>
        <w:t>Certificación Extranjera</w:t>
      </w:r>
      <w:r w:rsidR="00F405F4">
        <w:rPr>
          <w:sz w:val="20"/>
          <w:lang w:val="es-CL"/>
        </w:rPr>
        <w:tab/>
      </w:r>
      <w:r w:rsidRPr="005222B0">
        <w:rPr>
          <w:sz w:val="20"/>
          <w:lang w:val="es-CL"/>
        </w:rPr>
        <w:t>:</w:t>
      </w:r>
      <w:r w:rsidR="00F405F4">
        <w:rPr>
          <w:sz w:val="20"/>
          <w:lang w:val="es-CL"/>
        </w:rPr>
        <w:tab/>
      </w:r>
      <w:r w:rsidR="00FB2C01">
        <w:rPr>
          <w:sz w:val="20"/>
          <w:lang w:val="es-CL"/>
        </w:rPr>
        <w:t xml:space="preserve">No Aplica </w:t>
      </w:r>
    </w:p>
    <w:p w:rsidR="008F60AA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proofErr w:type="spellStart"/>
      <w:r w:rsidRPr="005222B0">
        <w:rPr>
          <w:sz w:val="20"/>
          <w:lang w:val="es-CL"/>
        </w:rPr>
        <w:t>Nº</w:t>
      </w:r>
      <w:proofErr w:type="spellEnd"/>
      <w:r w:rsidRPr="005222B0">
        <w:rPr>
          <w:sz w:val="20"/>
          <w:lang w:val="es-CL"/>
        </w:rPr>
        <w:t xml:space="preserve"> de certificado aprobación. Tipo, sello de calidad o marca</w:t>
      </w:r>
      <w:r w:rsidR="00F405F4">
        <w:rPr>
          <w:sz w:val="20"/>
          <w:lang w:val="es-CL"/>
        </w:rPr>
        <w:tab/>
      </w:r>
      <w:r w:rsidR="008F60AA" w:rsidRPr="005222B0">
        <w:rPr>
          <w:sz w:val="20"/>
          <w:lang w:val="es-CL"/>
        </w:rPr>
        <w:t>:</w:t>
      </w:r>
      <w:r w:rsidR="00F405F4">
        <w:rPr>
          <w:sz w:val="20"/>
          <w:lang w:val="es-CL"/>
        </w:rPr>
        <w:tab/>
      </w:r>
      <w:r w:rsidR="008F60AA" w:rsidRPr="005222B0">
        <w:rPr>
          <w:sz w:val="20"/>
          <w:lang w:val="es-CL"/>
        </w:rPr>
        <w:t xml:space="preserve">No Aplica </w:t>
      </w:r>
    </w:p>
    <w:p w:rsidR="00E41E03" w:rsidRPr="005222B0" w:rsidRDefault="008F60AA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de conformidad</w:t>
      </w:r>
      <w:r w:rsidRPr="005222B0">
        <w:rPr>
          <w:sz w:val="20"/>
          <w:lang w:val="es-CL"/>
        </w:rPr>
        <w:tab/>
      </w:r>
    </w:p>
    <w:p w:rsidR="008F60AA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Nombre(s) de (o los) laboratorio(s) donde se ejecutaron los</w:t>
      </w:r>
      <w:r w:rsidR="00F405F4">
        <w:rPr>
          <w:sz w:val="20"/>
          <w:lang w:val="es-CL"/>
        </w:rPr>
        <w:tab/>
        <w:t>:</w:t>
      </w:r>
      <w:r w:rsidR="008F60AA" w:rsidRPr="005222B0">
        <w:rPr>
          <w:sz w:val="20"/>
          <w:lang w:val="es-CL"/>
        </w:rPr>
        <w:tab/>
        <w:t>Silab Ingenieros S.A.</w:t>
      </w:r>
      <w:bookmarkStart w:id="2" w:name="_GoBack"/>
      <w:bookmarkEnd w:id="2"/>
    </w:p>
    <w:p w:rsidR="00E41E03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ensayos</w:t>
      </w:r>
      <w:r w:rsidRPr="005222B0">
        <w:rPr>
          <w:sz w:val="20"/>
          <w:lang w:val="es-CL"/>
        </w:rPr>
        <w:tab/>
      </w:r>
    </w:p>
    <w:p w:rsidR="00E41E03" w:rsidRPr="000E14DC" w:rsidRDefault="00E41E03" w:rsidP="00F405F4">
      <w:pPr>
        <w:tabs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sz w:val="20"/>
          <w:u w:val="single"/>
          <w:lang w:val="es-CL"/>
        </w:rPr>
      </w:pPr>
      <w:proofErr w:type="spellStart"/>
      <w:r w:rsidRPr="005222B0">
        <w:rPr>
          <w:sz w:val="20"/>
          <w:lang w:val="es-CL"/>
        </w:rPr>
        <w:t>Nº</w:t>
      </w:r>
      <w:proofErr w:type="spellEnd"/>
      <w:r w:rsidRPr="005222B0">
        <w:rPr>
          <w:sz w:val="20"/>
          <w:lang w:val="es-CL"/>
        </w:rPr>
        <w:t xml:space="preserve"> </w:t>
      </w:r>
      <w:r w:rsidR="008F60AA" w:rsidRPr="005222B0">
        <w:rPr>
          <w:sz w:val="20"/>
          <w:lang w:val="es-CL"/>
        </w:rPr>
        <w:t xml:space="preserve">de </w:t>
      </w:r>
      <w:r w:rsidRPr="005222B0">
        <w:rPr>
          <w:sz w:val="20"/>
          <w:lang w:val="es-CL"/>
        </w:rPr>
        <w:t>Informe de Ensayo</w:t>
      </w:r>
      <w:r w:rsidRPr="005222B0">
        <w:rPr>
          <w:sz w:val="20"/>
          <w:lang w:val="es-CL"/>
        </w:rPr>
        <w:tab/>
        <w:t>:</w:t>
      </w:r>
      <w:r w:rsidRPr="005222B0">
        <w:rPr>
          <w:sz w:val="20"/>
          <w:lang w:val="es-CL"/>
        </w:rPr>
        <w:tab/>
      </w:r>
      <w:r w:rsidR="009E2367" w:rsidRPr="009E2367">
        <w:rPr>
          <w:sz w:val="20"/>
          <w:lang w:val="es-CL"/>
        </w:rPr>
        <w:t>IPR-E-[IPR]-[Año]</w:t>
      </w:r>
      <w:r w:rsidR="009E2367" w:rsidRPr="003D0897">
        <w:rPr>
          <w:noProof/>
          <w:spacing w:val="2"/>
          <w:sz w:val="18"/>
          <w:szCs w:val="18"/>
          <w:lang w:val="es-CL" w:eastAsia="es-CL"/>
        </w:rPr>
        <w:t xml:space="preserve">  </w:t>
      </w:r>
    </w:p>
    <w:p w:rsidR="00073886" w:rsidRDefault="00073886" w:rsidP="00F405F4">
      <w:pPr>
        <w:tabs>
          <w:tab w:val="left" w:pos="-180"/>
          <w:tab w:val="left" w:pos="4253"/>
          <w:tab w:val="left" w:pos="4536"/>
          <w:tab w:val="left" w:pos="5516"/>
          <w:tab w:val="left" w:pos="9540"/>
        </w:tabs>
        <w:ind w:left="540"/>
        <w:jc w:val="both"/>
        <w:rPr>
          <w:sz w:val="20"/>
          <w:lang w:val="es-CL"/>
        </w:rPr>
      </w:pPr>
    </w:p>
    <w:p w:rsidR="00C366C6" w:rsidRDefault="00C366C6" w:rsidP="00F405F4">
      <w:pPr>
        <w:tabs>
          <w:tab w:val="left" w:pos="-180"/>
          <w:tab w:val="left" w:pos="4253"/>
          <w:tab w:val="left" w:pos="4536"/>
          <w:tab w:val="left" w:pos="5516"/>
          <w:tab w:val="left" w:pos="9540"/>
        </w:tabs>
        <w:ind w:left="540"/>
        <w:jc w:val="both"/>
        <w:rPr>
          <w:sz w:val="20"/>
          <w:lang w:val="es-CL"/>
        </w:rPr>
      </w:pPr>
    </w:p>
    <w:p w:rsidR="00662731" w:rsidRDefault="00662731" w:rsidP="00F405F4">
      <w:pPr>
        <w:tabs>
          <w:tab w:val="left" w:pos="-180"/>
          <w:tab w:val="left" w:pos="4253"/>
          <w:tab w:val="left" w:pos="4536"/>
          <w:tab w:val="left" w:pos="5516"/>
          <w:tab w:val="left" w:pos="9540"/>
        </w:tabs>
        <w:ind w:left="540"/>
        <w:jc w:val="both"/>
        <w:rPr>
          <w:sz w:val="20"/>
          <w:lang w:val="es-CL"/>
        </w:rPr>
      </w:pPr>
    </w:p>
    <w:p w:rsidR="00073886" w:rsidRPr="005222B0" w:rsidRDefault="00073886" w:rsidP="00073886">
      <w:pPr>
        <w:numPr>
          <w:ilvl w:val="0"/>
          <w:numId w:val="14"/>
        </w:numPr>
        <w:tabs>
          <w:tab w:val="clear" w:pos="567"/>
          <w:tab w:val="left" w:pos="-1440"/>
          <w:tab w:val="num" w:pos="540"/>
          <w:tab w:val="left" w:pos="900"/>
        </w:tabs>
        <w:ind w:left="360" w:hanging="180"/>
        <w:jc w:val="both"/>
        <w:rPr>
          <w:b/>
          <w:bCs/>
          <w:spacing w:val="12"/>
          <w:sz w:val="20"/>
          <w:u w:val="single"/>
          <w:lang w:val="es-CL"/>
        </w:rPr>
      </w:pPr>
      <w:r w:rsidRPr="005222B0">
        <w:rPr>
          <w:b/>
          <w:bCs/>
          <w:sz w:val="20"/>
          <w:u w:val="single"/>
          <w:lang w:val="es-CL"/>
        </w:rPr>
        <w:t>APROBACIÓN Y VIGENCIA</w:t>
      </w:r>
    </w:p>
    <w:p w:rsidR="00073886" w:rsidRPr="005222B0" w:rsidRDefault="00073886" w:rsidP="00073886">
      <w:pPr>
        <w:tabs>
          <w:tab w:val="left" w:pos="-1440"/>
          <w:tab w:val="left" w:pos="900"/>
        </w:tabs>
        <w:ind w:left="180"/>
        <w:jc w:val="both"/>
        <w:rPr>
          <w:b/>
          <w:bCs/>
          <w:spacing w:val="12"/>
          <w:sz w:val="20"/>
          <w:u w:val="single"/>
          <w:lang w:val="es-CL"/>
        </w:rPr>
      </w:pPr>
    </w:p>
    <w:p w:rsidR="00073886" w:rsidRDefault="00073886" w:rsidP="00073886">
      <w:pPr>
        <w:numPr>
          <w:ilvl w:val="1"/>
          <w:numId w:val="21"/>
        </w:numPr>
        <w:tabs>
          <w:tab w:val="clear" w:pos="927"/>
          <w:tab w:val="left" w:pos="540"/>
        </w:tabs>
        <w:spacing w:after="120"/>
        <w:ind w:left="1080" w:right="432" w:hanging="540"/>
        <w:jc w:val="both"/>
        <w:rPr>
          <w:spacing w:val="12"/>
          <w:sz w:val="20"/>
          <w:lang w:val="es-ES_tradnl"/>
        </w:rPr>
      </w:pPr>
      <w:r w:rsidRPr="005222B0">
        <w:rPr>
          <w:spacing w:val="12"/>
          <w:sz w:val="20"/>
          <w:lang w:val="es-CL"/>
        </w:rPr>
        <w:t xml:space="preserve">En atención a los resultados obtenidos en los ensayos y pruebas efectuadas, se otorga el presente </w:t>
      </w:r>
      <w:r w:rsidRPr="00A31B1B">
        <w:rPr>
          <w:b/>
          <w:spacing w:val="12"/>
          <w:sz w:val="20"/>
          <w:lang w:val="es-CL"/>
        </w:rPr>
        <w:t xml:space="preserve">Certificado de </w:t>
      </w:r>
      <w:r w:rsidR="0089274D">
        <w:rPr>
          <w:b/>
          <w:spacing w:val="12"/>
          <w:sz w:val="20"/>
          <w:lang w:val="es-CL"/>
        </w:rPr>
        <w:t>Seguimiento</w:t>
      </w:r>
      <w:r w:rsidRPr="005222B0">
        <w:rPr>
          <w:spacing w:val="12"/>
          <w:sz w:val="20"/>
          <w:lang w:val="es-CL"/>
        </w:rPr>
        <w:t xml:space="preserve">, </w:t>
      </w:r>
      <w:r w:rsidR="004C3BD3" w:rsidRPr="005222B0">
        <w:rPr>
          <w:spacing w:val="12"/>
          <w:sz w:val="20"/>
          <w:lang w:val="es-CL"/>
        </w:rPr>
        <w:t>de acuerdo con</w:t>
      </w:r>
      <w:r w:rsidRPr="005222B0">
        <w:rPr>
          <w:spacing w:val="12"/>
          <w:sz w:val="20"/>
          <w:lang w:val="es-CL"/>
        </w:rPr>
        <w:t xml:space="preserve"> las disposiciones legales reglamentarias y normativas vigentes.</w:t>
      </w:r>
      <w:r w:rsidRPr="00A31B1B">
        <w:rPr>
          <w:spacing w:val="12"/>
          <w:sz w:val="20"/>
          <w:lang w:val="es-ES_tradnl"/>
        </w:rPr>
        <w:t xml:space="preserve"> </w:t>
      </w:r>
    </w:p>
    <w:p w:rsidR="004C3BD3" w:rsidRPr="00FD564A" w:rsidRDefault="004C3BD3" w:rsidP="00FD564A">
      <w:pPr>
        <w:numPr>
          <w:ilvl w:val="1"/>
          <w:numId w:val="21"/>
        </w:numPr>
        <w:tabs>
          <w:tab w:val="clear" w:pos="927"/>
          <w:tab w:val="left" w:pos="540"/>
          <w:tab w:val="num" w:pos="1080"/>
        </w:tabs>
        <w:spacing w:after="480"/>
        <w:ind w:left="1080" w:right="432" w:hanging="540"/>
        <w:jc w:val="both"/>
        <w:rPr>
          <w:b/>
          <w:spacing w:val="12"/>
          <w:sz w:val="20"/>
          <w:u w:val="single"/>
          <w:lang w:val="es-ES_tradnl"/>
        </w:rPr>
      </w:pPr>
      <w:bookmarkStart w:id="3" w:name="_Hlk528593083"/>
      <w:r w:rsidRPr="00FD564A">
        <w:rPr>
          <w:spacing w:val="12"/>
          <w:sz w:val="20"/>
          <w:lang w:val="es-ES"/>
        </w:rPr>
        <w:t>La Vigencia del presente certificado es indefinida y ampara a las cantidades y trazabilidad siguientes:</w:t>
      </w:r>
    </w:p>
    <w:p w:rsidR="009E2367" w:rsidRPr="00065387" w:rsidRDefault="009E2367" w:rsidP="009E2367">
      <w:pPr>
        <w:tabs>
          <w:tab w:val="left" w:pos="1080"/>
        </w:tabs>
        <w:spacing w:after="120"/>
        <w:ind w:left="360" w:right="431"/>
        <w:jc w:val="both"/>
        <w:rPr>
          <w:b/>
          <w:spacing w:val="12"/>
          <w:sz w:val="19"/>
          <w:szCs w:val="19"/>
          <w:lang w:val="es-ES"/>
        </w:rPr>
      </w:pPr>
      <w:r>
        <w:rPr>
          <w:b/>
          <w:spacing w:val="12"/>
          <w:sz w:val="19"/>
          <w:szCs w:val="19"/>
          <w:lang w:val="es-ES"/>
        </w:rPr>
        <w:tab/>
      </w:r>
      <w:r w:rsidRPr="00065387">
        <w:rPr>
          <w:b/>
          <w:spacing w:val="12"/>
          <w:sz w:val="19"/>
          <w:szCs w:val="19"/>
          <w:lang w:val="es-ES"/>
        </w:rPr>
        <w:t xml:space="preserve">Cantidad </w:t>
      </w:r>
      <w:r w:rsidRPr="00065387">
        <w:rPr>
          <w:b/>
          <w:spacing w:val="12"/>
          <w:sz w:val="19"/>
          <w:szCs w:val="19"/>
          <w:lang w:val="es-ES"/>
        </w:rPr>
        <w:tab/>
      </w:r>
      <w:r w:rsidRPr="00065387">
        <w:rPr>
          <w:b/>
          <w:spacing w:val="12"/>
          <w:sz w:val="19"/>
          <w:szCs w:val="19"/>
          <w:lang w:val="es-ES"/>
        </w:rPr>
        <w:tab/>
      </w:r>
      <w:r w:rsidRPr="00065387">
        <w:rPr>
          <w:b/>
          <w:spacing w:val="12"/>
          <w:sz w:val="19"/>
          <w:szCs w:val="19"/>
          <w:lang w:val="es-ES"/>
        </w:rPr>
        <w:tab/>
        <w:t>[Tamaño lote</w:t>
      </w:r>
      <w:proofErr w:type="gramStart"/>
      <w:r w:rsidRPr="00065387">
        <w:rPr>
          <w:b/>
          <w:spacing w:val="12"/>
          <w:sz w:val="19"/>
          <w:szCs w:val="19"/>
          <w:lang w:val="es-ES"/>
        </w:rPr>
        <w:t>]  Unidades</w:t>
      </w:r>
      <w:proofErr w:type="gramEnd"/>
    </w:p>
    <w:p w:rsidR="009E2367" w:rsidRPr="00065387" w:rsidRDefault="009E2367" w:rsidP="009E2367">
      <w:pPr>
        <w:tabs>
          <w:tab w:val="left" w:pos="1080"/>
        </w:tabs>
        <w:spacing w:after="120"/>
        <w:ind w:left="360" w:right="431"/>
        <w:jc w:val="both"/>
        <w:rPr>
          <w:b/>
          <w:spacing w:val="12"/>
          <w:sz w:val="19"/>
          <w:szCs w:val="19"/>
          <w:lang w:val="es-ES"/>
        </w:rPr>
      </w:pPr>
      <w:r>
        <w:rPr>
          <w:b/>
          <w:spacing w:val="12"/>
          <w:sz w:val="19"/>
          <w:szCs w:val="19"/>
          <w:lang w:val="es-ES"/>
        </w:rPr>
        <w:tab/>
      </w:r>
      <w:r w:rsidRPr="00065387">
        <w:rPr>
          <w:b/>
          <w:spacing w:val="12"/>
          <w:sz w:val="19"/>
          <w:szCs w:val="19"/>
          <w:lang w:val="es-ES"/>
        </w:rPr>
        <w:t xml:space="preserve">Trazabilidad                    </w:t>
      </w:r>
      <w:r w:rsidRPr="00065387">
        <w:rPr>
          <w:b/>
          <w:spacing w:val="12"/>
          <w:sz w:val="19"/>
          <w:szCs w:val="19"/>
          <w:lang w:val="es-ES"/>
        </w:rPr>
        <w:tab/>
        <w:t>[Trazabilidad] ([Tipo trazabilidad])</w:t>
      </w:r>
    </w:p>
    <w:p w:rsidR="004C3BD3" w:rsidRDefault="004C3BD3" w:rsidP="004C3BD3">
      <w:pPr>
        <w:tabs>
          <w:tab w:val="left" w:pos="540"/>
        </w:tabs>
        <w:spacing w:after="120"/>
        <w:ind w:left="1077" w:right="431"/>
        <w:jc w:val="both"/>
        <w:rPr>
          <w:spacing w:val="12"/>
          <w:sz w:val="20"/>
          <w:lang w:val="es-ES"/>
        </w:rPr>
      </w:pPr>
    </w:p>
    <w:p w:rsidR="004C3BD3" w:rsidRPr="004C3BD3" w:rsidRDefault="004C3BD3" w:rsidP="00D47C38">
      <w:pPr>
        <w:numPr>
          <w:ilvl w:val="1"/>
          <w:numId w:val="21"/>
        </w:numPr>
        <w:tabs>
          <w:tab w:val="clear" w:pos="927"/>
          <w:tab w:val="left" w:pos="540"/>
          <w:tab w:val="num" w:pos="1080"/>
        </w:tabs>
        <w:spacing w:after="120"/>
        <w:ind w:left="1077" w:right="431" w:hanging="540"/>
        <w:jc w:val="both"/>
        <w:rPr>
          <w:spacing w:val="12"/>
          <w:sz w:val="20"/>
          <w:lang w:val="es-ES"/>
        </w:rPr>
      </w:pPr>
      <w:r w:rsidRPr="004C3BD3">
        <w:rPr>
          <w:spacing w:val="12"/>
          <w:sz w:val="20"/>
          <w:lang w:val="es-ES"/>
        </w:rPr>
        <w:t>Si el producto fuese modificado o cambiada su característica técnica con la cual fue certificado, este pierde validez y deberá ser considerado como un producto nuevo e ingresar nuevamente al proceso de certificación</w:t>
      </w:r>
      <w:r w:rsidR="00FD564A">
        <w:rPr>
          <w:spacing w:val="12"/>
          <w:sz w:val="20"/>
          <w:lang w:val="es-ES"/>
        </w:rPr>
        <w:t>.</w:t>
      </w:r>
    </w:p>
    <w:bookmarkEnd w:id="3"/>
    <w:p w:rsidR="00073886" w:rsidRDefault="00073886" w:rsidP="004C3BD3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  <w:r w:rsidRPr="00073886">
        <w:rPr>
          <w:spacing w:val="12"/>
          <w:sz w:val="20"/>
          <w:lang w:val="es-ES"/>
        </w:rPr>
        <w:tab/>
      </w:r>
    </w:p>
    <w:p w:rsidR="00073886" w:rsidRPr="005222B0" w:rsidRDefault="00073886" w:rsidP="00073886">
      <w:pPr>
        <w:numPr>
          <w:ilvl w:val="0"/>
          <w:numId w:val="14"/>
        </w:numPr>
        <w:ind w:left="180" w:firstLine="0"/>
        <w:jc w:val="both"/>
        <w:rPr>
          <w:b/>
          <w:sz w:val="20"/>
          <w:u w:val="single"/>
          <w:lang w:val="es-CL"/>
        </w:rPr>
      </w:pPr>
      <w:r w:rsidRPr="005222B0">
        <w:rPr>
          <w:b/>
          <w:sz w:val="20"/>
          <w:u w:val="single"/>
          <w:lang w:val="es-CL"/>
        </w:rPr>
        <w:t>ANTECEDENTES</w:t>
      </w:r>
    </w:p>
    <w:p w:rsidR="00073886" w:rsidRPr="005222B0" w:rsidRDefault="00073886" w:rsidP="00073886">
      <w:pPr>
        <w:ind w:left="180"/>
        <w:jc w:val="both"/>
        <w:rPr>
          <w:b/>
          <w:sz w:val="20"/>
          <w:u w:val="single"/>
          <w:lang w:val="es-CL"/>
        </w:rPr>
      </w:pPr>
    </w:p>
    <w:p w:rsidR="009E2367" w:rsidRPr="009E2367" w:rsidRDefault="009E2367" w:rsidP="009E2367">
      <w:pPr>
        <w:numPr>
          <w:ilvl w:val="1"/>
          <w:numId w:val="20"/>
        </w:numPr>
        <w:tabs>
          <w:tab w:val="clear" w:pos="927"/>
          <w:tab w:val="num" w:pos="1080"/>
        </w:tabs>
        <w:spacing w:after="120"/>
        <w:jc w:val="both"/>
        <w:rPr>
          <w:bCs/>
          <w:sz w:val="20"/>
          <w:lang w:val="es-CL"/>
        </w:rPr>
      </w:pPr>
      <w:r w:rsidRPr="009E2367">
        <w:rPr>
          <w:bCs/>
          <w:sz w:val="20"/>
          <w:lang w:val="es-CL"/>
        </w:rPr>
        <w:t>Este Certificado se extiende en dos ejemplares.</w:t>
      </w:r>
    </w:p>
    <w:p w:rsidR="009E2367" w:rsidRPr="009E2367" w:rsidRDefault="009E2367" w:rsidP="009E2367">
      <w:pPr>
        <w:numPr>
          <w:ilvl w:val="1"/>
          <w:numId w:val="20"/>
        </w:numPr>
        <w:tabs>
          <w:tab w:val="clear" w:pos="927"/>
          <w:tab w:val="num" w:pos="1080"/>
        </w:tabs>
        <w:spacing w:after="120"/>
        <w:jc w:val="both"/>
        <w:rPr>
          <w:bCs/>
          <w:sz w:val="20"/>
          <w:lang w:val="pt-BR"/>
        </w:rPr>
      </w:pPr>
      <w:r w:rsidRPr="009E2367">
        <w:rPr>
          <w:bCs/>
          <w:sz w:val="20"/>
          <w:lang w:val="pt-BR"/>
        </w:rPr>
        <w:t xml:space="preserve">Se adjunta Informe de </w:t>
      </w:r>
      <w:proofErr w:type="spellStart"/>
      <w:r w:rsidRPr="009E2367">
        <w:rPr>
          <w:bCs/>
          <w:sz w:val="20"/>
          <w:lang w:val="pt-BR"/>
        </w:rPr>
        <w:t>Ensayos</w:t>
      </w:r>
      <w:proofErr w:type="spellEnd"/>
      <w:r w:rsidRPr="009E2367">
        <w:rPr>
          <w:bCs/>
          <w:sz w:val="20"/>
          <w:lang w:val="pt-BR"/>
        </w:rPr>
        <w:t xml:space="preserve"> N° IPR-E-[IPR]-[</w:t>
      </w:r>
      <w:proofErr w:type="spellStart"/>
      <w:r w:rsidRPr="009E2367">
        <w:rPr>
          <w:bCs/>
          <w:sz w:val="20"/>
          <w:lang w:val="pt-BR"/>
        </w:rPr>
        <w:t>Año</w:t>
      </w:r>
      <w:proofErr w:type="spellEnd"/>
      <w:r w:rsidRPr="009E2367">
        <w:rPr>
          <w:bCs/>
          <w:sz w:val="20"/>
          <w:lang w:val="pt-BR"/>
        </w:rPr>
        <w:t>]</w:t>
      </w:r>
    </w:p>
    <w:p w:rsidR="009E2367" w:rsidRPr="009E2367" w:rsidRDefault="009E2367" w:rsidP="009E2367">
      <w:pPr>
        <w:numPr>
          <w:ilvl w:val="1"/>
          <w:numId w:val="20"/>
        </w:numPr>
        <w:tabs>
          <w:tab w:val="clear" w:pos="927"/>
          <w:tab w:val="num" w:pos="1080"/>
        </w:tabs>
        <w:spacing w:after="120"/>
        <w:jc w:val="both"/>
        <w:rPr>
          <w:bCs/>
          <w:sz w:val="20"/>
          <w:lang w:val="pt-BR"/>
        </w:rPr>
      </w:pPr>
      <w:r w:rsidRPr="009E2367">
        <w:rPr>
          <w:bCs/>
          <w:sz w:val="20"/>
          <w:lang w:val="pt-BR"/>
        </w:rPr>
        <w:t xml:space="preserve">N° Certificado SEC </w:t>
      </w:r>
      <w:proofErr w:type="spellStart"/>
      <w:r w:rsidRPr="009E2367">
        <w:rPr>
          <w:bCs/>
          <w:sz w:val="20"/>
          <w:lang w:val="pt-BR"/>
        </w:rPr>
        <w:t>asignado</w:t>
      </w:r>
      <w:proofErr w:type="spellEnd"/>
      <w:r w:rsidRPr="009E2367">
        <w:rPr>
          <w:bCs/>
          <w:sz w:val="20"/>
          <w:lang w:val="pt-BR"/>
        </w:rPr>
        <w:t>: [N° SEC]</w:t>
      </w:r>
    </w:p>
    <w:p w:rsidR="00073886" w:rsidRPr="0064308A" w:rsidRDefault="00073886" w:rsidP="00073886">
      <w:pPr>
        <w:spacing w:after="120"/>
        <w:ind w:left="567"/>
        <w:jc w:val="both"/>
        <w:rPr>
          <w:bCs/>
          <w:sz w:val="20"/>
          <w:lang w:val="pt-BR"/>
        </w:rPr>
      </w:pPr>
    </w:p>
    <w:p w:rsidR="00073886" w:rsidRPr="00FA7340" w:rsidRDefault="00073886" w:rsidP="00073886">
      <w:pPr>
        <w:rPr>
          <w:lang w:val="es-ES"/>
        </w:rPr>
      </w:pPr>
    </w:p>
    <w:p w:rsidR="00073886" w:rsidRPr="0064308A" w:rsidRDefault="00073886" w:rsidP="00073886">
      <w:pPr>
        <w:tabs>
          <w:tab w:val="left" w:pos="1134"/>
        </w:tabs>
        <w:spacing w:after="120"/>
        <w:jc w:val="both"/>
        <w:rPr>
          <w:bCs/>
          <w:sz w:val="20"/>
          <w:lang w:val="pt-BR"/>
        </w:rPr>
      </w:pPr>
    </w:p>
    <w:p w:rsidR="00073886" w:rsidRPr="0064308A" w:rsidRDefault="00073886" w:rsidP="00073886">
      <w:pPr>
        <w:jc w:val="both"/>
        <w:rPr>
          <w:sz w:val="20"/>
          <w:lang w:val="pt-BR"/>
        </w:rPr>
        <w:sectPr w:rsidR="00073886" w:rsidRPr="0064308A" w:rsidSect="00AC7C8B">
          <w:headerReference w:type="even" r:id="rId7"/>
          <w:headerReference w:type="default" r:id="rId8"/>
          <w:footerReference w:type="default" r:id="rId9"/>
          <w:headerReference w:type="first" r:id="rId10"/>
          <w:endnotePr>
            <w:numFmt w:val="decimal"/>
          </w:endnotePr>
          <w:type w:val="continuous"/>
          <w:pgSz w:w="12240" w:h="15840" w:code="1"/>
          <w:pgMar w:top="1134" w:right="1134" w:bottom="1418" w:left="1701" w:header="1701" w:footer="1701" w:gutter="0"/>
          <w:pgBorders>
            <w:top w:val="basicWideInline" w:sz="6" w:space="1" w:color="666699"/>
            <w:left w:val="basicWideInline" w:sz="6" w:space="4" w:color="666699"/>
            <w:bottom w:val="basicWideInline" w:sz="6" w:space="1" w:color="666699"/>
            <w:right w:val="basicWideInline" w:sz="6" w:space="4" w:color="666699"/>
          </w:pgBorders>
          <w:pgNumType w:start="1"/>
          <w:cols w:space="720"/>
          <w:noEndnote/>
        </w:sectPr>
      </w:pPr>
    </w:p>
    <w:p w:rsidR="00073886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595833" w:rsidRDefault="00595833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center"/>
        <w:rPr>
          <w:sz w:val="20"/>
          <w:lang w:val="pt-BR"/>
        </w:rPr>
        <w:sectPr w:rsidR="00073886" w:rsidRPr="007F15F0" w:rsidSect="006074F4">
          <w:endnotePr>
            <w:numFmt w:val="decimal"/>
          </w:endnotePr>
          <w:type w:val="continuous"/>
          <w:pgSz w:w="12240" w:h="15840"/>
          <w:pgMar w:top="1134" w:right="1134" w:bottom="1134" w:left="1980" w:header="1418" w:footer="1418" w:gutter="0"/>
          <w:pgBorders>
            <w:top w:val="basicWideInline" w:sz="6" w:space="1" w:color="666699"/>
            <w:left w:val="basicWideInline" w:sz="6" w:space="4" w:color="666699"/>
            <w:bottom w:val="basicWideInline" w:sz="6" w:space="1" w:color="666699"/>
            <w:right w:val="basicWideInline" w:sz="6" w:space="4" w:color="666699"/>
          </w:pgBorders>
          <w:cols w:num="2" w:space="360"/>
          <w:noEndnote/>
        </w:sect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tbl>
      <w:tblPr>
        <w:tblpPr w:leftFromText="141" w:rightFromText="141" w:vertAnchor="text" w:horzAnchor="page" w:tblpX="2492" w:tblpY="-42"/>
        <w:tblW w:w="80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1800"/>
        <w:gridCol w:w="2897"/>
      </w:tblGrid>
      <w:tr w:rsidR="00C65D8E" w:rsidRPr="00EE3339">
        <w:trPr>
          <w:trHeight w:val="284"/>
        </w:trPr>
        <w:tc>
          <w:tcPr>
            <w:tcW w:w="3310" w:type="dxa"/>
            <w:tcBorders>
              <w:top w:val="single" w:sz="18" w:space="0" w:color="auto"/>
            </w:tcBorders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GIACOMO BIANCARDI P.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tcBorders>
              <w:top w:val="single" w:sz="18" w:space="0" w:color="auto"/>
            </w:tcBorders>
            <w:vAlign w:val="center"/>
          </w:tcPr>
          <w:p w:rsidR="00C65D8E" w:rsidRPr="00EE3339" w:rsidRDefault="001728BA" w:rsidP="005D046C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 xml:space="preserve">NOMBRE RESPONSABLE </w:t>
            </w:r>
          </w:p>
        </w:tc>
      </w:tr>
      <w:tr w:rsidR="00C65D8E" w:rsidRPr="00EE3339">
        <w:trPr>
          <w:trHeight w:val="227"/>
        </w:trPr>
        <w:tc>
          <w:tcPr>
            <w:tcW w:w="3310" w:type="dxa"/>
            <w:vAlign w:val="center"/>
          </w:tcPr>
          <w:p w:rsidR="00702881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Representante Legal del</w:t>
            </w:r>
            <w:r w:rsidR="00702881">
              <w:rPr>
                <w:b/>
                <w:sz w:val="20"/>
                <w:lang w:val="es-ES_tradnl"/>
              </w:rPr>
              <w:t xml:space="preserve"> </w:t>
            </w:r>
            <w:r w:rsidR="00702881" w:rsidRPr="00EE3339">
              <w:rPr>
                <w:b/>
                <w:sz w:val="20"/>
                <w:lang w:val="es-ES_tradnl"/>
              </w:rPr>
              <w:t xml:space="preserve"> </w:t>
            </w:r>
          </w:p>
          <w:p w:rsidR="00C65D8E" w:rsidRPr="00EE3339" w:rsidRDefault="00702881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Organismo de Certificación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vAlign w:val="center"/>
          </w:tcPr>
          <w:p w:rsidR="004C3BD3" w:rsidRPr="004C3BD3" w:rsidRDefault="004C3BD3" w:rsidP="004C3BD3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4C3BD3">
              <w:rPr>
                <w:b/>
                <w:sz w:val="20"/>
                <w:lang w:val="es-ES_tradnl"/>
              </w:rPr>
              <w:t>Responsable del Organismo</w:t>
            </w:r>
          </w:p>
          <w:p w:rsidR="00C65D8E" w:rsidRPr="00EE3339" w:rsidRDefault="004C3BD3" w:rsidP="004C3BD3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4C3BD3">
              <w:rPr>
                <w:b/>
                <w:sz w:val="20"/>
                <w:lang w:val="es-ES_tradnl"/>
              </w:rPr>
              <w:t>de Certificación de Productos</w:t>
            </w:r>
          </w:p>
        </w:tc>
      </w:tr>
      <w:tr w:rsidR="00C65D8E" w:rsidRPr="00EE3339">
        <w:trPr>
          <w:trHeight w:val="227"/>
        </w:trPr>
        <w:tc>
          <w:tcPr>
            <w:tcW w:w="331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ind w:left="5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vAlign w:val="center"/>
          </w:tcPr>
          <w:p w:rsidR="00C65D8E" w:rsidRPr="00EE3339" w:rsidRDefault="00C65D8E" w:rsidP="00702881">
            <w:pPr>
              <w:snapToGrid w:val="0"/>
              <w:rPr>
                <w:b/>
                <w:sz w:val="20"/>
                <w:lang w:val="es-ES_tradnl"/>
              </w:rPr>
            </w:pPr>
          </w:p>
        </w:tc>
      </w:tr>
    </w:tbl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FB2C01" w:rsidRDefault="00FB2C01" w:rsidP="00C366C6">
      <w:pPr>
        <w:ind w:left="900"/>
        <w:jc w:val="both"/>
        <w:rPr>
          <w:sz w:val="20"/>
          <w:lang w:val="es-CL"/>
        </w:rPr>
      </w:pPr>
    </w:p>
    <w:p w:rsidR="00DD71BD" w:rsidRPr="00B40233" w:rsidRDefault="009C5250" w:rsidP="006836C3">
      <w:pPr>
        <w:tabs>
          <w:tab w:val="left" w:pos="3135"/>
        </w:tabs>
        <w:ind w:left="900"/>
        <w:jc w:val="both"/>
        <w:rPr>
          <w:sz w:val="20"/>
          <w:lang w:val="es-CL"/>
        </w:rPr>
      </w:pPr>
      <w:proofErr w:type="spellStart"/>
      <w:r>
        <w:rPr>
          <w:sz w:val="20"/>
          <w:lang w:val="es-CL"/>
        </w:rPr>
        <w:t>X</w:t>
      </w:r>
      <w:r w:rsidR="00662731">
        <w:rPr>
          <w:sz w:val="20"/>
          <w:lang w:val="es-CL"/>
        </w:rPr>
        <w:t>xx</w:t>
      </w:r>
      <w:proofErr w:type="spellEnd"/>
    </w:p>
    <w:sectPr w:rsidR="00DD71BD" w:rsidRPr="00B40233" w:rsidSect="006836C3">
      <w:headerReference w:type="even" r:id="rId11"/>
      <w:headerReference w:type="default" r:id="rId12"/>
      <w:footerReference w:type="default" r:id="rId13"/>
      <w:headerReference w:type="first" r:id="rId14"/>
      <w:endnotePr>
        <w:numFmt w:val="decimal"/>
      </w:endnotePr>
      <w:type w:val="continuous"/>
      <w:pgSz w:w="12240" w:h="15840" w:code="1"/>
      <w:pgMar w:top="1134" w:right="1134" w:bottom="1418" w:left="1701" w:header="1701" w:footer="1509" w:gutter="0"/>
      <w:pgBorders>
        <w:top w:val="basicWideInline" w:sz="6" w:space="1" w:color="666699"/>
        <w:left w:val="basicWideInline" w:sz="6" w:space="4" w:color="666699"/>
        <w:bottom w:val="basicWideInline" w:sz="6" w:space="1" w:color="666699"/>
        <w:right w:val="basicWideInline" w:sz="6" w:space="4" w:color="666699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8EC" w:rsidRDefault="003348EC">
      <w:r>
        <w:separator/>
      </w:r>
    </w:p>
  </w:endnote>
  <w:endnote w:type="continuationSeparator" w:id="0">
    <w:p w:rsidR="003348EC" w:rsidRDefault="0033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Pr="004C3BD3" w:rsidRDefault="00CD3DA5" w:rsidP="003C5793">
    <w:pPr>
      <w:pStyle w:val="Piedepgina"/>
      <w:rPr>
        <w:color w:val="808080"/>
        <w:sz w:val="18"/>
        <w:szCs w:val="18"/>
        <w:lang w:val="es-CL"/>
      </w:rPr>
    </w:pPr>
    <w:r>
      <w:rPr>
        <w:rFonts w:ascii="Calibri" w:hAnsi="Calibri" w:cs="Calibri"/>
        <w:color w:val="808080"/>
        <w:spacing w:val="2"/>
        <w:sz w:val="20"/>
        <w:lang w:val="es-ES"/>
      </w:rPr>
      <w:t xml:space="preserve">              </w:t>
    </w:r>
    <w:r w:rsidR="004C3BD3" w:rsidRPr="004C3BD3">
      <w:rPr>
        <w:color w:val="808080"/>
        <w:sz w:val="18"/>
        <w:szCs w:val="18"/>
        <w:lang w:val="es-CL"/>
      </w:rPr>
      <w:t>ROE-1-</w:t>
    </w:r>
    <w:r w:rsidR="004C3BD3">
      <w:rPr>
        <w:color w:val="808080"/>
        <w:sz w:val="18"/>
        <w:szCs w:val="18"/>
        <w:lang w:val="es-CL"/>
      </w:rPr>
      <w:t>2</w:t>
    </w:r>
    <w:r w:rsidR="002E622A" w:rsidRPr="004C3BD3">
      <w:rPr>
        <w:color w:val="808080"/>
        <w:sz w:val="18"/>
        <w:szCs w:val="18"/>
        <w:lang w:val="es-CL"/>
      </w:rPr>
      <w:t xml:space="preserve">                                            </w:t>
    </w:r>
    <w:r w:rsidRPr="004C3BD3">
      <w:rPr>
        <w:color w:val="808080"/>
        <w:sz w:val="18"/>
        <w:szCs w:val="18"/>
        <w:lang w:val="es-CL"/>
      </w:rPr>
      <w:t xml:space="preserve">   </w:t>
    </w:r>
    <w:r w:rsidR="004C3BD3">
      <w:rPr>
        <w:color w:val="808080"/>
        <w:sz w:val="18"/>
        <w:szCs w:val="18"/>
        <w:lang w:val="es-CL"/>
      </w:rPr>
      <w:t xml:space="preserve">    INN, </w:t>
    </w:r>
    <w:r w:rsidR="002E622A" w:rsidRPr="004C3BD3">
      <w:rPr>
        <w:color w:val="808080"/>
        <w:sz w:val="18"/>
        <w:szCs w:val="18"/>
        <w:lang w:val="es-CL"/>
      </w:rPr>
      <w:t xml:space="preserve">Acreditación </w:t>
    </w:r>
    <w:r w:rsidR="004C3BD3" w:rsidRPr="0018366B">
      <w:rPr>
        <w:color w:val="808080"/>
        <w:sz w:val="18"/>
        <w:szCs w:val="18"/>
        <w:lang w:val="es-CL"/>
      </w:rPr>
      <w:t xml:space="preserve">(revisar </w:t>
    </w:r>
    <w:proofErr w:type="gramStart"/>
    <w:r w:rsidR="004C3BD3" w:rsidRPr="0018366B">
      <w:rPr>
        <w:color w:val="808080"/>
        <w:sz w:val="18"/>
        <w:szCs w:val="18"/>
        <w:lang w:val="es-CL"/>
      </w:rPr>
      <w:t>alcance)</w:t>
    </w:r>
    <w:r w:rsidR="002E04BB" w:rsidRPr="004C3BD3">
      <w:rPr>
        <w:color w:val="808080"/>
        <w:sz w:val="18"/>
        <w:szCs w:val="18"/>
        <w:lang w:val="es-CL"/>
      </w:rPr>
      <w:t xml:space="preserve">   </w:t>
    </w:r>
    <w:proofErr w:type="gramEnd"/>
    <w:r w:rsidR="002E04BB" w:rsidRPr="004C3BD3">
      <w:rPr>
        <w:color w:val="808080"/>
        <w:sz w:val="18"/>
        <w:szCs w:val="18"/>
        <w:lang w:val="es-CL"/>
      </w:rPr>
      <w:t xml:space="preserve">         </w:t>
    </w:r>
    <w:r w:rsidR="009E2367">
      <w:rPr>
        <w:color w:val="808080"/>
        <w:sz w:val="18"/>
        <w:szCs w:val="18"/>
        <w:lang w:val="es-CL"/>
      </w:rPr>
      <w:t xml:space="preserve">                    </w:t>
    </w:r>
    <w:r w:rsidR="000E14DC" w:rsidRPr="00622F73">
      <w:rPr>
        <w:color w:val="808080"/>
        <w:sz w:val="18"/>
        <w:szCs w:val="18"/>
        <w:lang w:val="es-CL"/>
      </w:rPr>
      <w:t>${certificado}-S${seguimiento}</w:t>
    </w:r>
  </w:p>
  <w:p w:rsidR="002E622A" w:rsidRPr="004C3BD3" w:rsidRDefault="00DF430A" w:rsidP="003C5793">
    <w:pPr>
      <w:pStyle w:val="Piedepgina"/>
      <w:tabs>
        <w:tab w:val="left" w:pos="435"/>
        <w:tab w:val="center" w:pos="4702"/>
      </w:tabs>
      <w:rPr>
        <w:color w:val="808080"/>
        <w:sz w:val="18"/>
        <w:szCs w:val="18"/>
        <w:lang w:val="es-CL"/>
      </w:rPr>
    </w:pPr>
    <w:r w:rsidRPr="004C3BD3">
      <w:rPr>
        <w:noProof/>
        <w:color w:val="808080"/>
        <w:sz w:val="18"/>
        <w:szCs w:val="18"/>
        <w:lang w:val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516890</wp:posOffset>
              </wp:positionH>
              <wp:positionV relativeFrom="paragraph">
                <wp:posOffset>219075</wp:posOffset>
              </wp:positionV>
              <wp:extent cx="4940300" cy="446405"/>
              <wp:effectExtent l="2540" t="0" r="635" b="1270"/>
              <wp:wrapNone/>
              <wp:docPr id="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0" cy="446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6CAA" w:rsidRPr="00E26CAA" w:rsidRDefault="00E26CAA" w:rsidP="00E26CAA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es-CL"/>
                            </w:rPr>
                          </w:pPr>
                          <w:r w:rsidRPr="00E26CAA">
                            <w:rPr>
                              <w:rFonts w:ascii="Arial" w:hAnsi="Arial" w:cs="Arial"/>
                              <w:color w:val="000080"/>
                              <w:sz w:val="16"/>
                              <w:lang w:val="es-CL"/>
                            </w:rPr>
                            <w:t>SERVICIOS DE INGENIERÍA DE CALIDAD S.A.</w:t>
                          </w:r>
                        </w:p>
                        <w:p w:rsidR="00E26CAA" w:rsidRPr="00E0011E" w:rsidRDefault="00E26CAA" w:rsidP="00E26CAA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</w:pPr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>Vasco de Gama N° 6266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 xml:space="preserve"> - </w:t>
                          </w:r>
                          <w:proofErr w:type="spellStart"/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>Peñalolén</w:t>
                          </w:r>
                          <w:proofErr w:type="spellEnd"/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 xml:space="preserve"> - Santiago - Chile </w:t>
                          </w:r>
                          <w:proofErr w:type="spellStart"/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>Teléfono</w:t>
                          </w:r>
                          <w:proofErr w:type="spellEnd"/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>(56-2) 2 2</w:t>
                          </w:r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>77 8778</w:t>
                          </w:r>
                        </w:p>
                        <w:p w:rsidR="00E26CAA" w:rsidRPr="00E0011E" w:rsidRDefault="00E26CAA" w:rsidP="00E26CAA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</w:pPr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 xml:space="preserve">Código 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 xml:space="preserve">Postal: 7910258 - </w:t>
                          </w:r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 xml:space="preserve">E-Mail: </w:t>
                          </w:r>
                          <w:hyperlink r:id="rId1" w:history="1">
                            <w:r w:rsidRPr="00E0011E">
                              <w:rPr>
                                <w:rStyle w:val="Hipervnculo"/>
                                <w:rFonts w:ascii="Arial" w:hAnsi="Arial" w:cs="Arial"/>
                                <w:sz w:val="16"/>
                              </w:rPr>
                              <w:t>sical@sicalingenieros.com</w:t>
                            </w:r>
                          </w:hyperlink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 xml:space="preserve"> - WEB: </w:t>
                          </w:r>
                          <w:hyperlink r:id="rId2" w:history="1">
                            <w:r w:rsidRPr="00E0011E">
                              <w:rPr>
                                <w:rStyle w:val="Hipervnculo"/>
                                <w:rFonts w:ascii="Arial" w:hAnsi="Arial" w:cs="Arial"/>
                                <w:sz w:val="16"/>
                              </w:rPr>
                              <w:t>www.sicalingenieros.com</w:t>
                            </w:r>
                          </w:hyperlink>
                        </w:p>
                        <w:p w:rsidR="00E26CAA" w:rsidRPr="00B1685E" w:rsidRDefault="00E26CAA" w:rsidP="00E26CAA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</w:t>
                          </w:r>
                        </w:p>
                        <w:p w:rsidR="00E26CAA" w:rsidRPr="00B1685E" w:rsidRDefault="00E26CAA" w:rsidP="00E26CAA">
                          <w:pPr>
                            <w:rPr>
                              <w:color w:val="000080"/>
                              <w:sz w:val="4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40.7pt;margin-top:17.25pt;width:389pt;height:3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" stroked="f">
              <v:textbox>
                <w:txbxContent>
                  <w:p w:rsidR="00E26CAA" w:rsidRPr="00E26CAA" w:rsidRDefault="00E26CAA" w:rsidP="00E26CAA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es-CL"/>
                      </w:rPr>
                    </w:pPr>
                    <w:r w:rsidRPr="00E26CAA">
                      <w:rPr>
                        <w:rFonts w:ascii="Arial" w:hAnsi="Arial" w:cs="Arial"/>
                        <w:color w:val="000080"/>
                        <w:sz w:val="16"/>
                        <w:lang w:val="es-CL"/>
                      </w:rPr>
                      <w:t>SERVICIOS DE INGENIERÍA DE CALIDAD S.A.</w:t>
                    </w:r>
                  </w:p>
                  <w:p w:rsidR="00E26CAA" w:rsidRPr="00E0011E" w:rsidRDefault="00E26CAA" w:rsidP="00E26CAA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</w:rPr>
                    </w:pPr>
                    <w:r w:rsidRPr="00E0011E">
                      <w:rPr>
                        <w:rFonts w:ascii="Arial" w:hAnsi="Arial" w:cs="Arial"/>
                        <w:color w:val="000080"/>
                        <w:sz w:val="16"/>
                      </w:rPr>
                      <w:t>Vasco de Gama N° 6266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</w:rPr>
                      <w:t xml:space="preserve"> - </w:t>
                    </w:r>
                    <w:r w:rsidRPr="00E0011E">
                      <w:rPr>
                        <w:rFonts w:ascii="Arial" w:hAnsi="Arial" w:cs="Arial"/>
                        <w:color w:val="000080"/>
                        <w:sz w:val="16"/>
                      </w:rPr>
                      <w:t xml:space="preserve">Peñalolén - Santiago - Chile Teléfono 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</w:rPr>
                      <w:t>(56-2) 2 2</w:t>
                    </w:r>
                    <w:r w:rsidRPr="00E0011E">
                      <w:rPr>
                        <w:rFonts w:ascii="Arial" w:hAnsi="Arial" w:cs="Arial"/>
                        <w:color w:val="000080"/>
                        <w:sz w:val="16"/>
                      </w:rPr>
                      <w:t>77 8778</w:t>
                    </w:r>
                  </w:p>
                  <w:p w:rsidR="00E26CAA" w:rsidRPr="00E0011E" w:rsidRDefault="00E26CAA" w:rsidP="00E26CAA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</w:rPr>
                    </w:pPr>
                    <w:r w:rsidRPr="00E0011E">
                      <w:rPr>
                        <w:rFonts w:ascii="Arial" w:hAnsi="Arial" w:cs="Arial"/>
                        <w:color w:val="000080"/>
                        <w:sz w:val="16"/>
                      </w:rPr>
                      <w:t xml:space="preserve">Código 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</w:rPr>
                      <w:t xml:space="preserve">Postal: 7910258 - </w:t>
                    </w:r>
                    <w:r w:rsidRPr="00E0011E">
                      <w:rPr>
                        <w:rFonts w:ascii="Arial" w:hAnsi="Arial" w:cs="Arial"/>
                        <w:color w:val="000080"/>
                        <w:sz w:val="16"/>
                      </w:rPr>
                      <w:t xml:space="preserve">E-Mail: </w:t>
                    </w:r>
                    <w:hyperlink r:id="rId3" w:history="1">
                      <w:r w:rsidRPr="00E0011E">
                        <w:rPr>
                          <w:rStyle w:val="Hipervnculo"/>
                          <w:rFonts w:ascii="Arial" w:hAnsi="Arial" w:cs="Arial"/>
                          <w:sz w:val="16"/>
                        </w:rPr>
                        <w:t>sical@sicalingenieros.com</w:t>
                      </w:r>
                    </w:hyperlink>
                    <w:r w:rsidRPr="00E0011E">
                      <w:rPr>
                        <w:rFonts w:ascii="Arial" w:hAnsi="Arial" w:cs="Arial"/>
                        <w:color w:val="000080"/>
                        <w:sz w:val="16"/>
                      </w:rPr>
                      <w:t xml:space="preserve"> - WEB: </w:t>
                    </w:r>
                    <w:hyperlink r:id="rId4" w:history="1">
                      <w:r w:rsidRPr="00E0011E">
                        <w:rPr>
                          <w:rStyle w:val="Hipervnculo"/>
                          <w:rFonts w:ascii="Arial" w:hAnsi="Arial" w:cs="Arial"/>
                          <w:sz w:val="16"/>
                        </w:rPr>
                        <w:t>www.sicalingenieros.com</w:t>
                      </w:r>
                    </w:hyperlink>
                  </w:p>
                  <w:p w:rsidR="00E26CAA" w:rsidRPr="00B1685E" w:rsidRDefault="00E26CAA" w:rsidP="00E26CAA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</w:t>
                    </w:r>
                  </w:p>
                  <w:p w:rsidR="00E26CAA" w:rsidRPr="00B1685E" w:rsidRDefault="00E26CAA" w:rsidP="00E26CAA">
                    <w:pPr>
                      <w:rPr>
                        <w:color w:val="000080"/>
                        <w:sz w:val="4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CD3DA5" w:rsidRPr="004C3BD3">
      <w:rPr>
        <w:color w:val="808080"/>
        <w:sz w:val="18"/>
        <w:szCs w:val="18"/>
        <w:lang w:val="es-CL"/>
      </w:rPr>
      <w:t xml:space="preserve">               </w:t>
    </w:r>
    <w:r w:rsidR="003C5793" w:rsidRPr="004C3BD3">
      <w:rPr>
        <w:color w:val="808080"/>
        <w:sz w:val="18"/>
        <w:szCs w:val="18"/>
        <w:lang w:val="es-CL"/>
      </w:rPr>
      <w:t xml:space="preserve">Versión: </w:t>
    </w:r>
    <w:r w:rsidR="004C3BD3">
      <w:rPr>
        <w:color w:val="808080"/>
        <w:sz w:val="18"/>
        <w:szCs w:val="18"/>
        <w:lang w:val="es-CL"/>
      </w:rPr>
      <w:t>6</w:t>
    </w:r>
    <w:r w:rsidR="006F1471">
      <w:rPr>
        <w:color w:val="808080"/>
        <w:sz w:val="18"/>
        <w:szCs w:val="18"/>
        <w:lang w:val="es-CL"/>
      </w:rPr>
      <w:t xml:space="preserve"> / </w:t>
    </w:r>
    <w:r w:rsidR="006F1471" w:rsidRPr="004C3BD3">
      <w:rPr>
        <w:color w:val="808080"/>
        <w:sz w:val="18"/>
        <w:szCs w:val="18"/>
        <w:lang w:val="es-CL"/>
      </w:rPr>
      <w:t>2</w:t>
    </w:r>
    <w:r w:rsidR="006F1471">
      <w:rPr>
        <w:color w:val="808080"/>
        <w:sz w:val="18"/>
        <w:szCs w:val="18"/>
        <w:lang w:val="es-CL"/>
      </w:rPr>
      <w:t>9</w:t>
    </w:r>
    <w:r w:rsidR="006F1471" w:rsidRPr="004C3BD3">
      <w:rPr>
        <w:color w:val="808080"/>
        <w:sz w:val="18"/>
        <w:szCs w:val="18"/>
        <w:lang w:val="es-CL"/>
      </w:rPr>
      <w:t>.</w:t>
    </w:r>
    <w:r w:rsidR="006F1471">
      <w:rPr>
        <w:color w:val="808080"/>
        <w:sz w:val="18"/>
        <w:szCs w:val="18"/>
        <w:lang w:val="es-CL"/>
      </w:rPr>
      <w:t>10</w:t>
    </w:r>
    <w:r w:rsidR="006F1471" w:rsidRPr="004C3BD3">
      <w:rPr>
        <w:color w:val="808080"/>
        <w:sz w:val="18"/>
        <w:szCs w:val="18"/>
        <w:lang w:val="es-CL"/>
      </w:rPr>
      <w:t>.2018</w:t>
    </w:r>
    <w:r w:rsidR="003C5793" w:rsidRPr="004C3BD3">
      <w:rPr>
        <w:color w:val="808080"/>
        <w:sz w:val="18"/>
        <w:szCs w:val="18"/>
        <w:lang w:val="es-CL"/>
      </w:rPr>
      <w:tab/>
    </w:r>
    <w:r w:rsidR="00812792" w:rsidRPr="004C3BD3">
      <w:rPr>
        <w:color w:val="808080"/>
        <w:sz w:val="18"/>
        <w:szCs w:val="18"/>
        <w:lang w:val="es-CL"/>
      </w:rPr>
      <w:t xml:space="preserve">   </w:t>
    </w:r>
    <w:r w:rsidR="003C5793" w:rsidRPr="004C3BD3">
      <w:rPr>
        <w:color w:val="808080"/>
        <w:sz w:val="18"/>
        <w:szCs w:val="18"/>
        <w:lang w:val="es-CL"/>
      </w:rPr>
      <w:tab/>
    </w:r>
    <w:r w:rsidR="002E622A" w:rsidRPr="004C3BD3">
      <w:rPr>
        <w:color w:val="808080"/>
        <w:sz w:val="18"/>
        <w:szCs w:val="18"/>
        <w:lang w:val="es-CL"/>
      </w:rPr>
      <w:fldChar w:fldCharType="begin"/>
    </w:r>
    <w:r w:rsidR="002E622A" w:rsidRPr="004C3BD3">
      <w:rPr>
        <w:color w:val="808080"/>
        <w:sz w:val="18"/>
        <w:szCs w:val="18"/>
        <w:lang w:val="es-CL"/>
      </w:rPr>
      <w:instrText>PAGE</w:instrText>
    </w:r>
    <w:r w:rsidR="002E622A" w:rsidRPr="004C3BD3">
      <w:rPr>
        <w:color w:val="808080"/>
        <w:sz w:val="18"/>
        <w:szCs w:val="18"/>
        <w:lang w:val="es-CL"/>
      </w:rPr>
      <w:fldChar w:fldCharType="separate"/>
    </w:r>
    <w:r w:rsidR="00812792" w:rsidRPr="004C3BD3">
      <w:rPr>
        <w:color w:val="808080"/>
        <w:sz w:val="18"/>
        <w:szCs w:val="18"/>
        <w:lang w:val="es-CL"/>
      </w:rPr>
      <w:t>2</w:t>
    </w:r>
    <w:r w:rsidR="002E622A" w:rsidRPr="004C3BD3">
      <w:rPr>
        <w:color w:val="808080"/>
        <w:sz w:val="18"/>
        <w:szCs w:val="18"/>
        <w:lang w:val="es-CL"/>
      </w:rPr>
      <w:fldChar w:fldCharType="end"/>
    </w:r>
    <w:r w:rsidR="002E622A" w:rsidRPr="004C3BD3">
      <w:rPr>
        <w:color w:val="808080"/>
        <w:sz w:val="18"/>
        <w:szCs w:val="18"/>
        <w:lang w:val="es-CL"/>
      </w:rPr>
      <w:t xml:space="preserve"> de </w:t>
    </w:r>
    <w:r w:rsidR="002E622A" w:rsidRPr="004C3BD3">
      <w:rPr>
        <w:color w:val="808080"/>
        <w:sz w:val="18"/>
        <w:szCs w:val="18"/>
        <w:lang w:val="es-CL"/>
      </w:rPr>
      <w:fldChar w:fldCharType="begin"/>
    </w:r>
    <w:r w:rsidR="002E622A" w:rsidRPr="004C3BD3">
      <w:rPr>
        <w:color w:val="808080"/>
        <w:sz w:val="18"/>
        <w:szCs w:val="18"/>
        <w:lang w:val="es-CL"/>
      </w:rPr>
      <w:instrText>NUMPAGES</w:instrText>
    </w:r>
    <w:r w:rsidR="002E622A" w:rsidRPr="004C3BD3">
      <w:rPr>
        <w:color w:val="808080"/>
        <w:sz w:val="18"/>
        <w:szCs w:val="18"/>
        <w:lang w:val="es-CL"/>
      </w:rPr>
      <w:fldChar w:fldCharType="separate"/>
    </w:r>
    <w:r w:rsidR="00812792" w:rsidRPr="004C3BD3">
      <w:rPr>
        <w:color w:val="808080"/>
        <w:sz w:val="18"/>
        <w:szCs w:val="18"/>
        <w:lang w:val="es-CL"/>
      </w:rPr>
      <w:t>2</w:t>
    </w:r>
    <w:r w:rsidR="002E622A" w:rsidRPr="004C3BD3">
      <w:rPr>
        <w:color w:val="808080"/>
        <w:sz w:val="18"/>
        <w:szCs w:val="18"/>
        <w:lang w:val="es-CL"/>
      </w:rPr>
      <w:fldChar w:fldCharType="end"/>
    </w:r>
    <w:r w:rsidR="00CD3DA5" w:rsidRPr="004C3BD3">
      <w:rPr>
        <w:color w:val="808080"/>
        <w:sz w:val="18"/>
        <w:szCs w:val="18"/>
        <w:lang w:val="es-CL"/>
      </w:rPr>
      <w:t xml:space="preserve">                          </w:t>
    </w:r>
    <w:r w:rsidR="00812792" w:rsidRPr="004C3BD3">
      <w:rPr>
        <w:color w:val="808080"/>
        <w:sz w:val="18"/>
        <w:szCs w:val="18"/>
        <w:lang w:val="es-CL"/>
      </w:rPr>
      <w:t xml:space="preserve">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Pr="0089274D" w:rsidRDefault="002E622A" w:rsidP="006E6E99">
    <w:pPr>
      <w:pStyle w:val="Piedepgina"/>
      <w:rPr>
        <w:sz w:val="4"/>
        <w:lang w:val="es-ES"/>
      </w:rPr>
    </w:pPr>
  </w:p>
  <w:p w:rsidR="006836C3" w:rsidRPr="00AC7C8B" w:rsidRDefault="00DF430A" w:rsidP="006836C3">
    <w:pPr>
      <w:pStyle w:val="Piedepgina"/>
      <w:jc w:val="center"/>
      <w:rPr>
        <w:lang w:val="es-CO"/>
      </w:rPr>
    </w:pPr>
    <w:r w:rsidRPr="000E17D6">
      <w:rPr>
        <w:rFonts w:ascii="Verdana" w:hAnsi="Verdana"/>
        <w:noProof/>
      </w:rPr>
      <w:drawing>
        <wp:inline distT="0" distB="0" distL="0" distR="0">
          <wp:extent cx="355600" cy="234950"/>
          <wp:effectExtent l="0" t="0" r="0" b="0"/>
          <wp:docPr id="1" name="Imagen 1" descr="ISOTIPO s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TIPO sic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234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36C3" w:rsidRPr="007F15F0">
      <w:rPr>
        <w:spacing w:val="2"/>
        <w:sz w:val="18"/>
        <w:szCs w:val="18"/>
        <w:lang w:val="es-ES"/>
      </w:rPr>
      <w:t xml:space="preserve">                                    </w:t>
    </w:r>
    <w:r w:rsidR="006836C3">
      <w:rPr>
        <w:spacing w:val="2"/>
        <w:sz w:val="18"/>
        <w:szCs w:val="18"/>
        <w:lang w:val="es-ES"/>
      </w:rPr>
      <w:t xml:space="preserve">         </w:t>
    </w:r>
    <w:r w:rsidR="006836C3" w:rsidRPr="007F15F0">
      <w:rPr>
        <w:spacing w:val="2"/>
        <w:sz w:val="18"/>
        <w:szCs w:val="18"/>
        <w:lang w:val="es-ES"/>
      </w:rPr>
      <w:t xml:space="preserve">    </w:t>
    </w:r>
    <w:r w:rsidR="006836C3">
      <w:rPr>
        <w:spacing w:val="2"/>
        <w:sz w:val="18"/>
        <w:szCs w:val="18"/>
        <w:lang w:val="es-ES"/>
      </w:rPr>
      <w:t xml:space="preserve">      </w:t>
    </w:r>
    <w:r w:rsidR="006836C3" w:rsidRPr="007F15F0">
      <w:rPr>
        <w:spacing w:val="2"/>
        <w:sz w:val="18"/>
        <w:szCs w:val="18"/>
        <w:lang w:val="es-ES"/>
      </w:rPr>
      <w:t xml:space="preserve"> </w:t>
    </w:r>
    <w:r w:rsidR="006836C3" w:rsidRPr="007F15F0">
      <w:rPr>
        <w:sz w:val="18"/>
        <w:szCs w:val="18"/>
        <w:lang w:val="es-ES_tradnl"/>
      </w:rPr>
      <w:t>INN, Acreditación CP 060</w:t>
    </w:r>
    <w:r w:rsidR="006836C3" w:rsidRPr="004933E1">
      <w:rPr>
        <w:sz w:val="20"/>
        <w:lang w:val="es-ES_tradnl"/>
      </w:rPr>
      <w:t xml:space="preserve">  </w:t>
    </w:r>
    <w:r w:rsidR="006836C3" w:rsidRPr="004933E1">
      <w:rPr>
        <w:spacing w:val="2"/>
        <w:sz w:val="18"/>
        <w:lang w:val="es-ES"/>
      </w:rPr>
      <w:t xml:space="preserve">   </w:t>
    </w:r>
    <w:r w:rsidR="006836C3">
      <w:rPr>
        <w:spacing w:val="2"/>
        <w:sz w:val="18"/>
        <w:lang w:val="es-ES"/>
      </w:rPr>
      <w:t xml:space="preserve">     </w:t>
    </w:r>
    <w:r w:rsidR="006836C3" w:rsidRPr="00361ABF">
      <w:rPr>
        <w:spacing w:val="2"/>
        <w:sz w:val="18"/>
        <w:lang w:val="es-ES"/>
      </w:rPr>
      <w:t xml:space="preserve">  </w:t>
    </w:r>
    <w:r w:rsidR="006836C3">
      <w:rPr>
        <w:spacing w:val="2"/>
        <w:sz w:val="18"/>
        <w:lang w:val="es-ES"/>
      </w:rPr>
      <w:t xml:space="preserve">                            E-013-03</w:t>
    </w:r>
    <w:r w:rsidR="006836C3" w:rsidRPr="00361ABF">
      <w:rPr>
        <w:spacing w:val="2"/>
        <w:sz w:val="18"/>
        <w:lang w:val="es-ES"/>
      </w:rPr>
      <w:t>-</w:t>
    </w:r>
    <w:r w:rsidR="006836C3">
      <w:rPr>
        <w:spacing w:val="2"/>
        <w:sz w:val="18"/>
        <w:lang w:val="es-ES"/>
      </w:rPr>
      <w:t>xxxx-Sx</w:t>
    </w:r>
  </w:p>
  <w:p w:rsidR="006836C3" w:rsidRDefault="00DF430A" w:rsidP="006836C3">
    <w:pPr>
      <w:pStyle w:val="Piedepgina"/>
      <w:jc w:val="center"/>
    </w:pPr>
    <w:r>
      <w:rPr>
        <w:noProof/>
        <w:snapToGrid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777240</wp:posOffset>
              </wp:positionH>
              <wp:positionV relativeFrom="paragraph">
                <wp:posOffset>233680</wp:posOffset>
              </wp:positionV>
              <wp:extent cx="4378325" cy="457200"/>
              <wp:effectExtent l="0" t="0" r="0" b="4445"/>
              <wp:wrapNone/>
              <wp:docPr id="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832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36C3" w:rsidRPr="00B1685E" w:rsidRDefault="006836C3" w:rsidP="006836C3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  <w:t>SERVICIOS DE INGENIERÍA DE CALIDAD S.A.</w:t>
                          </w:r>
                        </w:p>
                        <w:p w:rsidR="006836C3" w:rsidRPr="00B1685E" w:rsidRDefault="006836C3" w:rsidP="006836C3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Vasco de Gama N° 6266, </w:t>
                          </w:r>
                          <w:proofErr w:type="spellStart"/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>Teléfono</w:t>
                          </w:r>
                          <w:proofErr w:type="spellEnd"/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277 8778 - Fax 277 8728 - </w:t>
                          </w:r>
                          <w:proofErr w:type="spellStart"/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>Peñalolén</w:t>
                          </w:r>
                          <w:proofErr w:type="spellEnd"/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- </w:t>
                          </w:r>
                          <w:smartTag w:uri="urn:schemas-microsoft-com:office:smarttags" w:element="PersonName">
                            <w:smartTagPr>
                              <w:attr w:name="ProductID" w:val="Santiago - Chile"/>
                            </w:smartTagPr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Santiago - Chile</w:t>
                            </w:r>
                          </w:smartTag>
                        </w:p>
                        <w:p w:rsidR="006836C3" w:rsidRPr="00B1685E" w:rsidRDefault="006836C3" w:rsidP="006836C3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E-Mail: </w:t>
                          </w:r>
                          <w:hyperlink r:id="rId2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sical@sical.cl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- 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WEB: </w:t>
                          </w:r>
                          <w:hyperlink r:id="rId3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www.sical.cl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</w:t>
                          </w:r>
                        </w:p>
                        <w:p w:rsidR="006836C3" w:rsidRPr="00B1685E" w:rsidRDefault="006836C3" w:rsidP="006836C3">
                          <w:pPr>
                            <w:rPr>
                              <w:color w:val="000080"/>
                              <w:sz w:val="4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left:0;text-align:left;margin-left:61.2pt;margin-top:18.4pt;width:344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FqhAIAABc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" stroked="f">
              <v:textbox>
                <w:txbxContent>
                  <w:p w:rsidR="006836C3" w:rsidRPr="00B1685E" w:rsidRDefault="006836C3" w:rsidP="006836C3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  <w:t>SERVICIOS DE INGENIERÍA DE CALIDAD S.A.</w:t>
                    </w:r>
                  </w:p>
                  <w:p w:rsidR="006836C3" w:rsidRPr="00B1685E" w:rsidRDefault="006836C3" w:rsidP="006836C3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Vasco de Gama N° 6266, Teléfono 277 8778 - Fax 277 8728 - Peñalolén - </w:t>
                    </w:r>
                    <w:smartTag w:uri="urn:schemas-microsoft-com:office:smarttags" w:element="PersonName">
                      <w:smartTagPr>
                        <w:attr w:name="ProductID" w:val="Santiago - Chile"/>
                      </w:smartTagPr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Santiago - Chile</w:t>
                      </w:r>
                    </w:smartTag>
                  </w:p>
                  <w:p w:rsidR="006836C3" w:rsidRPr="00B1685E" w:rsidRDefault="006836C3" w:rsidP="006836C3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E-Mail: </w:t>
                    </w:r>
                    <w:hyperlink r:id="rId4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sical@sical.cl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WEB: </w:t>
                    </w:r>
                    <w:hyperlink r:id="rId5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www.sical.cl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</w:t>
                    </w:r>
                  </w:p>
                  <w:p w:rsidR="006836C3" w:rsidRPr="00B1685E" w:rsidRDefault="006836C3" w:rsidP="006836C3">
                    <w:pPr>
                      <w:rPr>
                        <w:color w:val="000080"/>
                        <w:sz w:val="4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6836C3" w:rsidRPr="00AC7C8B">
      <w:rPr>
        <w:sz w:val="18"/>
        <w:szCs w:val="18"/>
      </w:rPr>
      <w:fldChar w:fldCharType="begin"/>
    </w:r>
    <w:r w:rsidR="006836C3" w:rsidRPr="00AC7C8B">
      <w:rPr>
        <w:sz w:val="18"/>
        <w:szCs w:val="18"/>
      </w:rPr>
      <w:instrText>PAGE</w:instrText>
    </w:r>
    <w:r w:rsidR="006836C3" w:rsidRPr="00AC7C8B">
      <w:rPr>
        <w:sz w:val="18"/>
        <w:szCs w:val="18"/>
      </w:rPr>
      <w:fldChar w:fldCharType="separate"/>
    </w:r>
    <w:r w:rsidR="00DD71BD">
      <w:rPr>
        <w:noProof/>
        <w:sz w:val="18"/>
        <w:szCs w:val="18"/>
      </w:rPr>
      <w:t>3</w:t>
    </w:r>
    <w:r w:rsidR="006836C3" w:rsidRPr="00AC7C8B">
      <w:rPr>
        <w:sz w:val="18"/>
        <w:szCs w:val="18"/>
      </w:rPr>
      <w:fldChar w:fldCharType="end"/>
    </w:r>
    <w:r w:rsidR="006836C3" w:rsidRPr="00AC7C8B">
      <w:rPr>
        <w:sz w:val="18"/>
        <w:szCs w:val="18"/>
      </w:rPr>
      <w:t xml:space="preserve"> de </w:t>
    </w:r>
    <w:r w:rsidR="006836C3" w:rsidRPr="00AC7C8B">
      <w:rPr>
        <w:sz w:val="18"/>
        <w:szCs w:val="18"/>
      </w:rPr>
      <w:fldChar w:fldCharType="begin"/>
    </w:r>
    <w:r w:rsidR="006836C3" w:rsidRPr="00AC7C8B">
      <w:rPr>
        <w:sz w:val="18"/>
        <w:szCs w:val="18"/>
      </w:rPr>
      <w:instrText>NUMPAGES</w:instrText>
    </w:r>
    <w:r w:rsidR="006836C3" w:rsidRPr="00AC7C8B">
      <w:rPr>
        <w:sz w:val="18"/>
        <w:szCs w:val="18"/>
      </w:rPr>
      <w:fldChar w:fldCharType="separate"/>
    </w:r>
    <w:r w:rsidR="00DD71BD">
      <w:rPr>
        <w:noProof/>
        <w:sz w:val="18"/>
        <w:szCs w:val="18"/>
      </w:rPr>
      <w:t>3</w:t>
    </w:r>
    <w:r w:rsidR="006836C3" w:rsidRPr="00AC7C8B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8EC" w:rsidRDefault="003348EC">
      <w:r>
        <w:separator/>
      </w:r>
    </w:p>
  </w:footnote>
  <w:footnote w:type="continuationSeparator" w:id="0">
    <w:p w:rsidR="003348EC" w:rsidRDefault="00334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Default="003348EC">
    <w:pPr>
      <w:pStyle w:val="Encabezado"/>
    </w:pPr>
    <w:r>
      <w:rPr>
        <w:noProof/>
        <w:snapToGrid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3829" o:spid="_x0000_s2062" type="#_x0000_t75" style="position:absolute;margin-left:0;margin-top:0;width:469.45pt;height:100.3pt;z-index:-251661312;mso-position-horizontal:center;mso-position-horizontal-relative:margin;mso-position-vertical:center;mso-position-vertical-relative:margin" o:allowincell="f">
          <v:imagedata r:id="rId1" o:title="logo sical  final mo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Default="003348EC">
    <w:pPr>
      <w:pStyle w:val="Encabezado"/>
    </w:pPr>
    <w:r>
      <w:rPr>
        <w:noProof/>
        <w:snapToGrid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3830" o:spid="_x0000_s2063" type="#_x0000_t75" style="position:absolute;margin-left:0;margin-top:0;width:469.45pt;height:100.3pt;z-index:-251660288;mso-position-horizontal:center;mso-position-horizontal-relative:margin;mso-position-vertical:center;mso-position-vertical-relative:margin" o:allowincell="f">
          <v:imagedata r:id="rId1" o:title="logo sical  final mo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Default="003348EC">
    <w:pPr>
      <w:pStyle w:val="Encabezado"/>
    </w:pPr>
    <w:r>
      <w:rPr>
        <w:noProof/>
        <w:snapToGrid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3828" o:spid="_x0000_s2061" type="#_x0000_t75" style="position:absolute;margin-left:0;margin-top:0;width:469.45pt;height:100.3pt;z-index:-251662336;mso-position-horizontal:center;mso-position-horizontal-relative:margin;mso-position-vertical:center;mso-position-vertical-relative:margin" o:allowincell="f">
          <v:imagedata r:id="rId1" o:title="logo sical  final mod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Default="003348EC">
    <w:pPr>
      <w:pStyle w:val="Encabezado"/>
    </w:pPr>
    <w:r>
      <w:rPr>
        <w:noProof/>
        <w:snapToGrid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3832" o:spid="_x0000_s2065" type="#_x0000_t75" style="position:absolute;margin-left:0;margin-top:0;width:469.45pt;height:100.3pt;z-index:-251658240;mso-position-horizontal:center;mso-position-horizontal-relative:margin;mso-position-vertical:center;mso-position-vertical-relative:margin" o:allowincell="f">
          <v:imagedata r:id="rId1" o:title="logo sical  final mod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Default="003348EC">
    <w:pPr>
      <w:pStyle w:val="Encabezado"/>
    </w:pPr>
    <w:r>
      <w:rPr>
        <w:noProof/>
        <w:snapToGrid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3833" o:spid="_x0000_s2066" type="#_x0000_t75" style="position:absolute;margin-left:0;margin-top:0;width:469.45pt;height:100.3pt;z-index:-251657216;mso-position-horizontal:center;mso-position-horizontal-relative:margin;mso-position-vertical:center;mso-position-vertical-relative:margin" o:allowincell="f">
          <v:imagedata r:id="rId1" o:title="logo sical  final mod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Default="003348EC">
    <w:pPr>
      <w:pStyle w:val="Encabezado"/>
    </w:pPr>
    <w:r>
      <w:rPr>
        <w:noProof/>
        <w:snapToGrid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3831" o:spid="_x0000_s2064" type="#_x0000_t75" style="position:absolute;margin-left:0;margin-top:0;width:469.45pt;height:100.3pt;z-index:-251659264;mso-position-horizontal:center;mso-position-horizontal-relative:margin;mso-position-vertical:center;mso-position-vertical-relative:margin" o:allowincell="f">
          <v:imagedata r:id="rId1" o:title="logo sical  final mo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585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834710E"/>
    <w:multiLevelType w:val="multilevel"/>
    <w:tmpl w:val="A63CC6A0"/>
    <w:lvl w:ilvl="0">
      <w:start w:val="5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B2D642C"/>
    <w:multiLevelType w:val="multilevel"/>
    <w:tmpl w:val="5FF2496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D6A4C9B"/>
    <w:multiLevelType w:val="multilevel"/>
    <w:tmpl w:val="C6B6D924"/>
    <w:lvl w:ilvl="0">
      <w:start w:val="5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3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EEF15B2"/>
    <w:multiLevelType w:val="multilevel"/>
    <w:tmpl w:val="1414C94E"/>
    <w:lvl w:ilvl="0">
      <w:start w:val="3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15E05AB2"/>
    <w:multiLevelType w:val="multilevel"/>
    <w:tmpl w:val="06C0655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6" w15:restartNumberingAfterBreak="0">
    <w:nsid w:val="1C6D3D2B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214D4EE3"/>
    <w:multiLevelType w:val="multilevel"/>
    <w:tmpl w:val="9B3EFF0C"/>
    <w:lvl w:ilvl="0">
      <w:start w:val="5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28B30653"/>
    <w:multiLevelType w:val="multilevel"/>
    <w:tmpl w:val="90D6CF32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292D5CA3"/>
    <w:multiLevelType w:val="multilevel"/>
    <w:tmpl w:val="7EF4B7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0" w15:restartNumberingAfterBreak="0">
    <w:nsid w:val="30877743"/>
    <w:multiLevelType w:val="multilevel"/>
    <w:tmpl w:val="4832FFD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 w15:restartNumberingAfterBreak="0">
    <w:nsid w:val="372B3D50"/>
    <w:multiLevelType w:val="multilevel"/>
    <w:tmpl w:val="1FF8F1E4"/>
    <w:lvl w:ilvl="0">
      <w:start w:val="3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412A336D"/>
    <w:multiLevelType w:val="multilevel"/>
    <w:tmpl w:val="6E06441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13" w15:restartNumberingAfterBreak="0">
    <w:nsid w:val="48570182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491D1C41"/>
    <w:multiLevelType w:val="multilevel"/>
    <w:tmpl w:val="EFD6675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none"/>
      <w:lvlText w:val="5.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3">
      <w:start w:val="1"/>
      <w:numFmt w:val="decimal"/>
      <w:lvlText w:val="%1.%2.%3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5" w15:restartNumberingAfterBreak="0">
    <w:nsid w:val="4D586637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536C0D9B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57BF0BCF"/>
    <w:multiLevelType w:val="multilevel"/>
    <w:tmpl w:val="23389E7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8" w15:restartNumberingAfterBreak="0">
    <w:nsid w:val="64777D83"/>
    <w:multiLevelType w:val="multilevel"/>
    <w:tmpl w:val="D3DEA976"/>
    <w:lvl w:ilvl="0">
      <w:start w:val="5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65BE7D98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66D722F7"/>
    <w:multiLevelType w:val="multilevel"/>
    <w:tmpl w:val="5BF661E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1" w15:restartNumberingAfterBreak="0">
    <w:nsid w:val="6855592B"/>
    <w:multiLevelType w:val="multilevel"/>
    <w:tmpl w:val="3560F24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727B392D"/>
    <w:multiLevelType w:val="multilevel"/>
    <w:tmpl w:val="7478989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23" w15:restartNumberingAfterBreak="0">
    <w:nsid w:val="7D0F7333"/>
    <w:multiLevelType w:val="multilevel"/>
    <w:tmpl w:val="0E868C78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EFE346C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1"/>
  </w:num>
  <w:num w:numId="3">
    <w:abstractNumId w:val="19"/>
  </w:num>
  <w:num w:numId="4">
    <w:abstractNumId w:val="4"/>
  </w:num>
  <w:num w:numId="5">
    <w:abstractNumId w:val="7"/>
  </w:num>
  <w:num w:numId="6">
    <w:abstractNumId w:val="6"/>
  </w:num>
  <w:num w:numId="7">
    <w:abstractNumId w:val="16"/>
  </w:num>
  <w:num w:numId="8">
    <w:abstractNumId w:val="0"/>
  </w:num>
  <w:num w:numId="9">
    <w:abstractNumId w:val="24"/>
  </w:num>
  <w:num w:numId="10">
    <w:abstractNumId w:val="15"/>
  </w:num>
  <w:num w:numId="11">
    <w:abstractNumId w:val="13"/>
  </w:num>
  <w:num w:numId="12">
    <w:abstractNumId w:val="18"/>
  </w:num>
  <w:num w:numId="13">
    <w:abstractNumId w:val="11"/>
  </w:num>
  <w:num w:numId="14">
    <w:abstractNumId w:val="23"/>
  </w:num>
  <w:num w:numId="15">
    <w:abstractNumId w:val="2"/>
  </w:num>
  <w:num w:numId="16">
    <w:abstractNumId w:val="22"/>
  </w:num>
  <w:num w:numId="17">
    <w:abstractNumId w:val="1"/>
  </w:num>
  <w:num w:numId="18">
    <w:abstractNumId w:val="14"/>
  </w:num>
  <w:num w:numId="19">
    <w:abstractNumId w:val="3"/>
  </w:num>
  <w:num w:numId="20">
    <w:abstractNumId w:val="5"/>
  </w:num>
  <w:num w:numId="21">
    <w:abstractNumId w:val="17"/>
  </w:num>
  <w:num w:numId="22">
    <w:abstractNumId w:val="20"/>
  </w:num>
  <w:num w:numId="23">
    <w:abstractNumId w:val="8"/>
  </w:num>
  <w:num w:numId="24">
    <w:abstractNumId w:val="1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67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FF"/>
    <w:rsid w:val="0000248B"/>
    <w:rsid w:val="00012FBF"/>
    <w:rsid w:val="00023AA7"/>
    <w:rsid w:val="00026365"/>
    <w:rsid w:val="00030923"/>
    <w:rsid w:val="000539A6"/>
    <w:rsid w:val="00053F2D"/>
    <w:rsid w:val="000638E5"/>
    <w:rsid w:val="00065652"/>
    <w:rsid w:val="00073886"/>
    <w:rsid w:val="000A382B"/>
    <w:rsid w:val="000B0373"/>
    <w:rsid w:val="000B4026"/>
    <w:rsid w:val="000B561A"/>
    <w:rsid w:val="000B757D"/>
    <w:rsid w:val="000C513A"/>
    <w:rsid w:val="000E14DC"/>
    <w:rsid w:val="000E3427"/>
    <w:rsid w:val="000E574D"/>
    <w:rsid w:val="000F5923"/>
    <w:rsid w:val="001035A6"/>
    <w:rsid w:val="00126F5F"/>
    <w:rsid w:val="00133AFE"/>
    <w:rsid w:val="00134A4F"/>
    <w:rsid w:val="00142663"/>
    <w:rsid w:val="001443F1"/>
    <w:rsid w:val="00144C5A"/>
    <w:rsid w:val="001501A7"/>
    <w:rsid w:val="00162001"/>
    <w:rsid w:val="001728BA"/>
    <w:rsid w:val="0018366B"/>
    <w:rsid w:val="001839F5"/>
    <w:rsid w:val="00184357"/>
    <w:rsid w:val="001A34DB"/>
    <w:rsid w:val="001A4616"/>
    <w:rsid w:val="001B0352"/>
    <w:rsid w:val="001B08F3"/>
    <w:rsid w:val="001C1ACA"/>
    <w:rsid w:val="00200700"/>
    <w:rsid w:val="00205FD3"/>
    <w:rsid w:val="0022759A"/>
    <w:rsid w:val="00241F2D"/>
    <w:rsid w:val="002438AE"/>
    <w:rsid w:val="00267423"/>
    <w:rsid w:val="002773C2"/>
    <w:rsid w:val="002967EA"/>
    <w:rsid w:val="002A24FF"/>
    <w:rsid w:val="002B5E18"/>
    <w:rsid w:val="002C6F7B"/>
    <w:rsid w:val="002E04BB"/>
    <w:rsid w:val="002E622A"/>
    <w:rsid w:val="002E67E6"/>
    <w:rsid w:val="002E6F0B"/>
    <w:rsid w:val="002F5497"/>
    <w:rsid w:val="002F6AE8"/>
    <w:rsid w:val="002F7DAE"/>
    <w:rsid w:val="00307501"/>
    <w:rsid w:val="003112EF"/>
    <w:rsid w:val="00320ADE"/>
    <w:rsid w:val="00322C87"/>
    <w:rsid w:val="00331714"/>
    <w:rsid w:val="003348EC"/>
    <w:rsid w:val="0034055C"/>
    <w:rsid w:val="00361ABF"/>
    <w:rsid w:val="00365F7F"/>
    <w:rsid w:val="00375EBD"/>
    <w:rsid w:val="00376134"/>
    <w:rsid w:val="00376257"/>
    <w:rsid w:val="00390388"/>
    <w:rsid w:val="00395CFA"/>
    <w:rsid w:val="00396C83"/>
    <w:rsid w:val="003A4D89"/>
    <w:rsid w:val="003C5793"/>
    <w:rsid w:val="003E3E8F"/>
    <w:rsid w:val="003F1C31"/>
    <w:rsid w:val="003F276C"/>
    <w:rsid w:val="00402A96"/>
    <w:rsid w:val="00410AD4"/>
    <w:rsid w:val="00412C10"/>
    <w:rsid w:val="00415441"/>
    <w:rsid w:val="00444072"/>
    <w:rsid w:val="00453001"/>
    <w:rsid w:val="00454BC4"/>
    <w:rsid w:val="00464C53"/>
    <w:rsid w:val="00467FE3"/>
    <w:rsid w:val="00475B3D"/>
    <w:rsid w:val="00486D88"/>
    <w:rsid w:val="00487A71"/>
    <w:rsid w:val="0049394B"/>
    <w:rsid w:val="004A55DC"/>
    <w:rsid w:val="004B1358"/>
    <w:rsid w:val="004B798D"/>
    <w:rsid w:val="004C3BD3"/>
    <w:rsid w:val="004D7AEC"/>
    <w:rsid w:val="0050536C"/>
    <w:rsid w:val="005222B0"/>
    <w:rsid w:val="00532843"/>
    <w:rsid w:val="00542EA5"/>
    <w:rsid w:val="00571889"/>
    <w:rsid w:val="00587BC1"/>
    <w:rsid w:val="00595833"/>
    <w:rsid w:val="005A17EF"/>
    <w:rsid w:val="005B078E"/>
    <w:rsid w:val="005B33A7"/>
    <w:rsid w:val="005B4135"/>
    <w:rsid w:val="005B6697"/>
    <w:rsid w:val="005C1558"/>
    <w:rsid w:val="005D046C"/>
    <w:rsid w:val="005D37FC"/>
    <w:rsid w:val="005E435B"/>
    <w:rsid w:val="005F2247"/>
    <w:rsid w:val="005F3ED4"/>
    <w:rsid w:val="006074F4"/>
    <w:rsid w:val="00617CF6"/>
    <w:rsid w:val="00622F73"/>
    <w:rsid w:val="00637123"/>
    <w:rsid w:val="0064308A"/>
    <w:rsid w:val="00662731"/>
    <w:rsid w:val="00671219"/>
    <w:rsid w:val="006836C3"/>
    <w:rsid w:val="006851B8"/>
    <w:rsid w:val="00694672"/>
    <w:rsid w:val="0069486D"/>
    <w:rsid w:val="006B5D8F"/>
    <w:rsid w:val="006C0915"/>
    <w:rsid w:val="006D6A2D"/>
    <w:rsid w:val="006E6E99"/>
    <w:rsid w:val="006F1471"/>
    <w:rsid w:val="006F450C"/>
    <w:rsid w:val="00702881"/>
    <w:rsid w:val="0072252C"/>
    <w:rsid w:val="00730DAC"/>
    <w:rsid w:val="00740AEE"/>
    <w:rsid w:val="0075026D"/>
    <w:rsid w:val="00773040"/>
    <w:rsid w:val="007879D5"/>
    <w:rsid w:val="00791249"/>
    <w:rsid w:val="007A354C"/>
    <w:rsid w:val="007A3BB0"/>
    <w:rsid w:val="007B106F"/>
    <w:rsid w:val="007D0292"/>
    <w:rsid w:val="007D0AFA"/>
    <w:rsid w:val="007F15F0"/>
    <w:rsid w:val="00812792"/>
    <w:rsid w:val="00817DFE"/>
    <w:rsid w:val="00822AE3"/>
    <w:rsid w:val="00833F50"/>
    <w:rsid w:val="00855558"/>
    <w:rsid w:val="008725D9"/>
    <w:rsid w:val="0089274D"/>
    <w:rsid w:val="00892997"/>
    <w:rsid w:val="008A2D89"/>
    <w:rsid w:val="008B02C3"/>
    <w:rsid w:val="008C1EAC"/>
    <w:rsid w:val="008D216D"/>
    <w:rsid w:val="008D2249"/>
    <w:rsid w:val="008E0ED7"/>
    <w:rsid w:val="008E234B"/>
    <w:rsid w:val="008F01B0"/>
    <w:rsid w:val="008F60AA"/>
    <w:rsid w:val="009035F0"/>
    <w:rsid w:val="00932F6C"/>
    <w:rsid w:val="009367FF"/>
    <w:rsid w:val="009479CB"/>
    <w:rsid w:val="00947CC3"/>
    <w:rsid w:val="00960BE4"/>
    <w:rsid w:val="009610ED"/>
    <w:rsid w:val="00964112"/>
    <w:rsid w:val="00965770"/>
    <w:rsid w:val="00983A25"/>
    <w:rsid w:val="009A1CA1"/>
    <w:rsid w:val="009B4CB9"/>
    <w:rsid w:val="009C1D37"/>
    <w:rsid w:val="009C2676"/>
    <w:rsid w:val="009C5250"/>
    <w:rsid w:val="009D1087"/>
    <w:rsid w:val="009D4060"/>
    <w:rsid w:val="009E0288"/>
    <w:rsid w:val="009E2367"/>
    <w:rsid w:val="009E509B"/>
    <w:rsid w:val="00A03273"/>
    <w:rsid w:val="00A2411C"/>
    <w:rsid w:val="00A31B1B"/>
    <w:rsid w:val="00A35900"/>
    <w:rsid w:val="00A43C7D"/>
    <w:rsid w:val="00A618A0"/>
    <w:rsid w:val="00AB3D3D"/>
    <w:rsid w:val="00AB430E"/>
    <w:rsid w:val="00AB5BE1"/>
    <w:rsid w:val="00AC7C8B"/>
    <w:rsid w:val="00AD576A"/>
    <w:rsid w:val="00AF5119"/>
    <w:rsid w:val="00B07438"/>
    <w:rsid w:val="00B1528B"/>
    <w:rsid w:val="00B1685E"/>
    <w:rsid w:val="00B40233"/>
    <w:rsid w:val="00B41FCC"/>
    <w:rsid w:val="00B82D34"/>
    <w:rsid w:val="00B93CA4"/>
    <w:rsid w:val="00BA2D8C"/>
    <w:rsid w:val="00BB19EB"/>
    <w:rsid w:val="00BC120B"/>
    <w:rsid w:val="00BC2FE0"/>
    <w:rsid w:val="00BD0FB0"/>
    <w:rsid w:val="00BD6618"/>
    <w:rsid w:val="00BF52CD"/>
    <w:rsid w:val="00C05AF4"/>
    <w:rsid w:val="00C07E53"/>
    <w:rsid w:val="00C07E73"/>
    <w:rsid w:val="00C1182E"/>
    <w:rsid w:val="00C354E8"/>
    <w:rsid w:val="00C366C6"/>
    <w:rsid w:val="00C65D8E"/>
    <w:rsid w:val="00C67D2E"/>
    <w:rsid w:val="00C754FF"/>
    <w:rsid w:val="00C81ACA"/>
    <w:rsid w:val="00C840C6"/>
    <w:rsid w:val="00C86307"/>
    <w:rsid w:val="00CD2801"/>
    <w:rsid w:val="00CD3DA5"/>
    <w:rsid w:val="00CD435D"/>
    <w:rsid w:val="00CE0D36"/>
    <w:rsid w:val="00CE4059"/>
    <w:rsid w:val="00CF15E3"/>
    <w:rsid w:val="00D05E14"/>
    <w:rsid w:val="00D152AA"/>
    <w:rsid w:val="00D3494F"/>
    <w:rsid w:val="00D373AC"/>
    <w:rsid w:val="00D47C38"/>
    <w:rsid w:val="00D60C00"/>
    <w:rsid w:val="00D6413F"/>
    <w:rsid w:val="00D701CD"/>
    <w:rsid w:val="00D7291D"/>
    <w:rsid w:val="00D7436A"/>
    <w:rsid w:val="00D776B6"/>
    <w:rsid w:val="00D91633"/>
    <w:rsid w:val="00D94834"/>
    <w:rsid w:val="00DD5ED4"/>
    <w:rsid w:val="00DD71BD"/>
    <w:rsid w:val="00DE1CEA"/>
    <w:rsid w:val="00DE3B69"/>
    <w:rsid w:val="00DF20AB"/>
    <w:rsid w:val="00DF430A"/>
    <w:rsid w:val="00DF5850"/>
    <w:rsid w:val="00E02B17"/>
    <w:rsid w:val="00E071BD"/>
    <w:rsid w:val="00E12123"/>
    <w:rsid w:val="00E122C2"/>
    <w:rsid w:val="00E23AFD"/>
    <w:rsid w:val="00E26CAA"/>
    <w:rsid w:val="00E41E03"/>
    <w:rsid w:val="00E733BF"/>
    <w:rsid w:val="00E809C5"/>
    <w:rsid w:val="00E83026"/>
    <w:rsid w:val="00EA3B04"/>
    <w:rsid w:val="00EB42A0"/>
    <w:rsid w:val="00EC047C"/>
    <w:rsid w:val="00ED1E94"/>
    <w:rsid w:val="00EF273F"/>
    <w:rsid w:val="00F030BF"/>
    <w:rsid w:val="00F1080A"/>
    <w:rsid w:val="00F13DD7"/>
    <w:rsid w:val="00F145DB"/>
    <w:rsid w:val="00F259FF"/>
    <w:rsid w:val="00F265A0"/>
    <w:rsid w:val="00F405F4"/>
    <w:rsid w:val="00F44D56"/>
    <w:rsid w:val="00F55DEE"/>
    <w:rsid w:val="00F700BD"/>
    <w:rsid w:val="00F767FB"/>
    <w:rsid w:val="00F77A19"/>
    <w:rsid w:val="00F83B17"/>
    <w:rsid w:val="00F8644C"/>
    <w:rsid w:val="00FA7340"/>
    <w:rsid w:val="00FB2C01"/>
    <w:rsid w:val="00FD564A"/>
    <w:rsid w:val="00FD671C"/>
    <w:rsid w:val="00FD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6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9C88267"/>
  <w15:chartTrackingRefBased/>
  <w15:docId w15:val="{47C9323B-76BB-4160-A1D7-340AF700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s-ES"/>
    </w:rPr>
  </w:style>
  <w:style w:type="paragraph" w:styleId="Ttulo5">
    <w:name w:val="heading 5"/>
    <w:basedOn w:val="Normal"/>
    <w:next w:val="Normal"/>
    <w:qFormat/>
    <w:pPr>
      <w:keepNext/>
      <w:tabs>
        <w:tab w:val="left" w:pos="-1440"/>
      </w:tabs>
      <w:ind w:left="6480" w:hanging="6480"/>
      <w:jc w:val="both"/>
      <w:outlineLvl w:val="4"/>
    </w:pPr>
    <w:rPr>
      <w:b/>
      <w:bCs/>
      <w:sz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tabs>
        <w:tab w:val="left" w:pos="-1440"/>
      </w:tabs>
      <w:ind w:left="4962" w:hanging="4962"/>
      <w:jc w:val="both"/>
    </w:pPr>
    <w:rPr>
      <w:lang w:val="es-ES_tradnl"/>
    </w:rPr>
  </w:style>
  <w:style w:type="paragraph" w:styleId="Ttulo">
    <w:name w:val="Title"/>
    <w:basedOn w:val="Normal"/>
    <w:qFormat/>
    <w:pPr>
      <w:jc w:val="center"/>
    </w:pPr>
    <w:rPr>
      <w:b/>
      <w:u w:val="single"/>
      <w:lang w:val="es-ES_tradnl"/>
    </w:rPr>
  </w:style>
  <w:style w:type="paragraph" w:styleId="Sangra2detindependiente">
    <w:name w:val="Body Text Indent 2"/>
    <w:basedOn w:val="Normal"/>
    <w:pPr>
      <w:tabs>
        <w:tab w:val="left" w:pos="-1440"/>
        <w:tab w:val="left" w:pos="426"/>
      </w:tabs>
      <w:ind w:left="426" w:hanging="426"/>
      <w:jc w:val="both"/>
    </w:pPr>
    <w:rPr>
      <w:sz w:val="20"/>
      <w:lang w:val="es-ES_tradnl"/>
    </w:r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qFormat/>
    <w:pPr>
      <w:spacing w:after="120"/>
      <w:jc w:val="both"/>
    </w:pPr>
    <w:rPr>
      <w:b/>
      <w:sz w:val="20"/>
      <w:lang w:val="es-ES_tradnl"/>
    </w:rPr>
  </w:style>
  <w:style w:type="table" w:styleId="Tablaconcuadrcula">
    <w:name w:val="Table Grid"/>
    <w:basedOn w:val="Tablanormal"/>
    <w:rsid w:val="0045300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rPr>
      <w:color w:val="0000FF"/>
      <w:u w:val="single"/>
    </w:rPr>
  </w:style>
  <w:style w:type="character" w:customStyle="1" w:styleId="PiedepginaCar">
    <w:name w:val="Pie de página Car"/>
    <w:link w:val="Piedepgina"/>
    <w:rsid w:val="00AC7C8B"/>
    <w:rPr>
      <w:snapToGrid w:val="0"/>
      <w:sz w:val="24"/>
      <w:lang w:val="en-US" w:eastAsia="es-ES"/>
    </w:rPr>
  </w:style>
  <w:style w:type="character" w:styleId="Mencinsinresolver">
    <w:name w:val="Unresolved Mention"/>
    <w:uiPriority w:val="99"/>
    <w:semiHidden/>
    <w:unhideWhenUsed/>
    <w:rsid w:val="005053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ical@sical.cl" TargetMode="External"/><Relationship Id="rId2" Type="http://schemas.openxmlformats.org/officeDocument/2006/relationships/hyperlink" Target="http://www.sicalingenieros.com" TargetMode="External"/><Relationship Id="rId1" Type="http://schemas.openxmlformats.org/officeDocument/2006/relationships/hyperlink" Target="mailto:sical@sical.cl" TargetMode="External"/><Relationship Id="rId4" Type="http://schemas.openxmlformats.org/officeDocument/2006/relationships/hyperlink" Target="http://www.sicalingenieros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cal.cl" TargetMode="External"/><Relationship Id="rId2" Type="http://schemas.openxmlformats.org/officeDocument/2006/relationships/hyperlink" Target="mailto:sical@sical.cl" TargetMode="External"/><Relationship Id="rId1" Type="http://schemas.openxmlformats.org/officeDocument/2006/relationships/image" Target="media/image2.jpeg"/><Relationship Id="rId5" Type="http://schemas.openxmlformats.org/officeDocument/2006/relationships/hyperlink" Target="http://www.sical.cl" TargetMode="External"/><Relationship Id="rId4" Type="http://schemas.openxmlformats.org/officeDocument/2006/relationships/hyperlink" Target="mailto:sical@sical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word\public\segui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seguimiento</Template>
  <TotalTime>0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APROBACIÓN DE PRODUCTOS DE GAS</vt:lpstr>
    </vt:vector>
  </TitlesOfParts>
  <Company>SIACL INEGENIEROS S.Aingenieria</Company>
  <LinksUpToDate>false</LinksUpToDate>
  <CharactersWithSpaces>2626</CharactersWithSpaces>
  <SharedDoc>false</SharedDoc>
  <HLinks>
    <vt:vector size="24" baseType="variant">
      <vt:variant>
        <vt:i4>1769498</vt:i4>
      </vt:variant>
      <vt:variant>
        <vt:i4>9</vt:i4>
      </vt:variant>
      <vt:variant>
        <vt:i4>0</vt:i4>
      </vt:variant>
      <vt:variant>
        <vt:i4>5</vt:i4>
      </vt:variant>
      <vt:variant>
        <vt:lpwstr>http://www.sical.cl/</vt:lpwstr>
      </vt:variant>
      <vt:variant>
        <vt:lpwstr/>
      </vt:variant>
      <vt:variant>
        <vt:i4>65572</vt:i4>
      </vt:variant>
      <vt:variant>
        <vt:i4>6</vt:i4>
      </vt:variant>
      <vt:variant>
        <vt:i4>0</vt:i4>
      </vt:variant>
      <vt:variant>
        <vt:i4>5</vt:i4>
      </vt:variant>
      <vt:variant>
        <vt:lpwstr>mailto:sical@sical.cl</vt:lpwstr>
      </vt:variant>
      <vt:variant>
        <vt:lpwstr/>
      </vt:variant>
      <vt:variant>
        <vt:i4>3801203</vt:i4>
      </vt:variant>
      <vt:variant>
        <vt:i4>3</vt:i4>
      </vt:variant>
      <vt:variant>
        <vt:i4>0</vt:i4>
      </vt:variant>
      <vt:variant>
        <vt:i4>5</vt:i4>
      </vt:variant>
      <vt:variant>
        <vt:lpwstr>http://www.sicalingenieros.com/</vt:lpwstr>
      </vt:variant>
      <vt:variant>
        <vt:lpwstr/>
      </vt:variant>
      <vt:variant>
        <vt:i4>65572</vt:i4>
      </vt:variant>
      <vt:variant>
        <vt:i4>0</vt:i4>
      </vt:variant>
      <vt:variant>
        <vt:i4>0</vt:i4>
      </vt:variant>
      <vt:variant>
        <vt:i4>5</vt:i4>
      </vt:variant>
      <vt:variant>
        <vt:lpwstr>mailto:sical@sical.cl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APROBACIÓN DE PRODUCTOS DE GAS</dc:title>
  <dc:subject/>
  <dc:creator>Marcelo Espinoza Zuárez</dc:creator>
  <cp:keywords/>
  <cp:lastModifiedBy>Marcelo Espinoza</cp:lastModifiedBy>
  <cp:revision>2</cp:revision>
  <cp:lastPrinted>2010-01-27T18:01:00Z</cp:lastPrinted>
  <dcterms:created xsi:type="dcterms:W3CDTF">2018-11-08T20:54:00Z</dcterms:created>
  <dcterms:modified xsi:type="dcterms:W3CDTF">2018-11-08T20:54:00Z</dcterms:modified>
</cp:coreProperties>
</file>