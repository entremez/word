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03" w:rsidRDefault="00E41E03" w:rsidP="00F44D56">
      <w:pPr>
        <w:pStyle w:val="Title"/>
        <w:tabs>
          <w:tab w:val="left" w:pos="9540"/>
        </w:tabs>
        <w:spacing w:after="120"/>
        <w:ind w:right="765"/>
        <w:rPr>
          <w:bCs/>
          <w:spacing w:val="6"/>
          <w:sz w:val="20"/>
          <w:u w:val="none"/>
          <w:lang w:val="es-CL"/>
        </w:rPr>
      </w:pPr>
    </w:p>
    <w:p w:rsidR="00E41E03" w:rsidRPr="005222B0" w:rsidRDefault="00E41E03" w:rsidP="00FD671C">
      <w:pPr>
        <w:pStyle w:val="Title"/>
        <w:tabs>
          <w:tab w:val="left" w:pos="9540"/>
        </w:tabs>
        <w:rPr>
          <w:bCs/>
          <w:spacing w:val="6"/>
          <w:u w:val="none"/>
          <w:lang w:val="es-CL"/>
        </w:rPr>
      </w:pPr>
      <w:r w:rsidRPr="005222B0">
        <w:rPr>
          <w:bCs/>
          <w:spacing w:val="6"/>
          <w:u w:val="none"/>
          <w:lang w:val="es-CL"/>
        </w:rPr>
        <w:t xml:space="preserve">CERTIFICADO DE </w:t>
      </w:r>
      <w:r w:rsidR="0089274D">
        <w:rPr>
          <w:bCs/>
          <w:spacing w:val="6"/>
          <w:u w:val="none"/>
          <w:lang w:val="es-CL"/>
        </w:rPr>
        <w:t>SEGUIMIENTO</w:t>
      </w:r>
    </w:p>
    <w:p w:rsidR="007879D5" w:rsidRPr="005222B0" w:rsidRDefault="007879D5" w:rsidP="00FD671C">
      <w:pPr>
        <w:pStyle w:val="Title"/>
        <w:tabs>
          <w:tab w:val="left" w:pos="9540"/>
        </w:tabs>
        <w:rPr>
          <w:bCs/>
          <w:spacing w:val="6"/>
          <w:sz w:val="20"/>
          <w:u w:val="none"/>
          <w:lang w:val="es-CL"/>
        </w:rPr>
      </w:pPr>
    </w:p>
    <w:p w:rsidR="00ED1BAA" w:rsidRDefault="00ED1BAA" w:rsidP="00ED1BAA">
      <w:pPr>
        <w:pStyle w:val="Title"/>
        <w:tabs>
          <w:tab w:val="left" w:pos="9540"/>
        </w:tabs>
        <w:ind w:left="567" w:right="432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Autorizado  según  Resolución Exenta de </w:t>
      </w:r>
      <w:smartTag w:uri="urn:schemas-microsoft-com:office:smarttags" w:element="PersonName">
        <w:smartTagPr>
          <w:attr w:name="ProductID" w:val="la Superintendencia"/>
        </w:smartTagPr>
        <w:r>
          <w:rPr>
            <w:b w:val="0"/>
            <w:bCs/>
            <w:spacing w:val="10"/>
            <w:sz w:val="20"/>
            <w:u w:val="none"/>
            <w:lang w:val="es-CL"/>
          </w:rPr>
          <w:t>la Superintendencia</w:t>
        </w:r>
      </w:smartTag>
      <w:r>
        <w:rPr>
          <w:b w:val="0"/>
          <w:bCs/>
          <w:spacing w:val="10"/>
          <w:sz w:val="20"/>
          <w:u w:val="none"/>
          <w:lang w:val="es-CL"/>
        </w:rPr>
        <w:t xml:space="preserve"> de Electricidad y Combustible</w:t>
      </w:r>
    </w:p>
    <w:p w:rsidR="00ED1BAA" w:rsidRDefault="00ED1BAA" w:rsidP="00ED1BAA">
      <w:pPr>
        <w:pStyle w:val="Title"/>
        <w:tabs>
          <w:tab w:val="left" w:pos="9540"/>
        </w:tabs>
        <w:ind w:left="567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N° </w:t>
      </w:r>
      <w:r w:rsidR="00AE6862">
        <w:rPr>
          <w:b w:val="0"/>
          <w:bCs/>
          <w:spacing w:val="10"/>
          <w:sz w:val="20"/>
          <w:u w:val="none"/>
          <w:lang w:val="es-CL"/>
        </w:rPr>
        <w:t>${resolution}</w:t>
      </w:r>
      <w:r>
        <w:rPr>
          <w:b w:val="0"/>
          <w:bCs/>
          <w:spacing w:val="10"/>
          <w:sz w:val="20"/>
          <w:u w:val="none"/>
          <w:lang w:val="es-CL"/>
        </w:rPr>
        <w:t>.</w:t>
      </w:r>
    </w:p>
    <w:p w:rsidR="001839F5" w:rsidRDefault="00ED1BAA" w:rsidP="00ED1BAA">
      <w:pPr>
        <w:pStyle w:val="Title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 </w:t>
      </w:r>
    </w:p>
    <w:p w:rsidR="00FD671C" w:rsidRPr="005222B0" w:rsidRDefault="00A124AF" w:rsidP="003112EF">
      <w:pPr>
        <w:pStyle w:val="Title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noProof/>
          <w:snapToGrid/>
          <w:lang w:val="en-US" w:eastAsia="en-US"/>
        </w:rPr>
        <w:drawing>
          <wp:anchor distT="0" distB="0" distL="114300" distR="114300" simplePos="0" relativeHeight="251657728" behindDoc="1" locked="0" layoutInCell="1" allowOverlap="1" wp14:anchorId="6199077C" wp14:editId="46C0FE9B">
            <wp:simplePos x="0" y="0"/>
            <wp:positionH relativeFrom="column">
              <wp:posOffset>1022350</wp:posOffset>
            </wp:positionH>
            <wp:positionV relativeFrom="paragraph">
              <wp:posOffset>1991360</wp:posOffset>
            </wp:positionV>
            <wp:extent cx="4229100" cy="1143000"/>
            <wp:effectExtent l="0" t="0" r="0" b="0"/>
            <wp:wrapNone/>
            <wp:docPr id="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41" w:rightFromText="141" w:vertAnchor="page" w:horzAnchor="margin" w:tblpX="534" w:tblpY="2806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4408"/>
      </w:tblGrid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left="567" w:right="765" w:hanging="567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TIPO DE CERTIFICACIÓN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BC6F2E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SEGURIDAD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 w:val="0"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CERTIFICADO N°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 w:val="0"/>
                <w:spacing w:val="8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F70A73" w:rsidP="00E15142">
            <w:pPr>
              <w:pStyle w:val="Title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 w:val="0"/>
                <w:bCs/>
                <w:spacing w:val="10"/>
                <w:sz w:val="20"/>
                <w:u w:val="none"/>
                <w:lang w:val="es-CL"/>
              </w:rPr>
              <w:t>8511261-15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FECHA DE EMISIÓN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30 de septiembre de 2014</w:t>
            </w:r>
          </w:p>
        </w:tc>
      </w:tr>
      <w:tr w:rsidR="00643C88" w:rsidRPr="005C3878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SISTEMA DE CERTIFICACIÓN  EMPLEADO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BC6F2E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Ensayo de tipo seguido del control regular</w:t>
            </w:r>
            <w:r>
              <w:rPr>
                <w:bCs/>
                <w:spacing w:val="4"/>
                <w:sz w:val="20"/>
                <w:u w:val="none"/>
                <w:lang w:val="es-CL"/>
              </w:rPr>
              <w:t xml:space="preserve"> de los productos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N° DE PARTIDA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vertAlign w:val="superscript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15</w:t>
            </w:r>
          </w:p>
        </w:tc>
      </w:tr>
      <w:tr w:rsidR="00643C88" w:rsidRPr="004A6CD9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NORMAS Y ESPECIFICACIONES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IEC 60335-1 Edición 4.2 : 2006-09</w:t>
            </w:r>
          </w:p>
          <w:p w:rsidR="00643C88" w:rsidRPr="004A6CD9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IEC 60335-2-14 Edición 5.1: 2008-09</w:t>
            </w:r>
          </w:p>
        </w:tc>
      </w:tr>
      <w:tr w:rsidR="00F23A46" w:rsidRPr="005C3878" w:rsidTr="003B16FD">
        <w:tc>
          <w:tcPr>
            <w:tcW w:w="4253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</w:tcPr>
          <w:p w:rsidR="00F23A46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Hojas de Normalización CEI 23 – 50: 1995.  CEI 23-34 (EN 50075).</w:t>
            </w:r>
          </w:p>
        </w:tc>
      </w:tr>
      <w:tr w:rsidR="00F23A46" w:rsidRPr="004A6CD9" w:rsidTr="003B16FD">
        <w:tc>
          <w:tcPr>
            <w:tcW w:w="4253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</w:tcPr>
          <w:p w:rsidR="00F23A46" w:rsidRDefault="00F23A46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bookmarkStart w:id="0" w:name="OLE_LINK1"/>
            <w:bookmarkStart w:id="1" w:name="OLE_LINK2"/>
            <w:r w:rsidRPr="00BB76B9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(</w:t>
            </w:r>
            <w:r w:rsidR="009E527D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PE 1/11</w:t>
            </w:r>
            <w:r w:rsidRPr="00BB76B9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)</w:t>
            </w:r>
            <w:bookmarkEnd w:id="0"/>
            <w:bookmarkEnd w:id="1"/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B76B9">
              <w:rPr>
                <w:bCs/>
                <w:spacing w:val="4"/>
                <w:sz w:val="20"/>
                <w:u w:val="none"/>
                <w:lang w:val="es-CL"/>
              </w:rPr>
              <w:t>SOLICITANTE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Whirlpool Chile Limitada</w:t>
            </w:r>
          </w:p>
        </w:tc>
      </w:tr>
      <w:tr w:rsidR="00643C88" w:rsidRPr="00AE6862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DB787A">
              <w:rPr>
                <w:bCs/>
                <w:spacing w:val="4"/>
                <w:sz w:val="20"/>
                <w:u w:val="none"/>
                <w:lang w:val="es-ES"/>
              </w:rPr>
              <w:t>DIRECCIÓN SO</w:t>
            </w:r>
            <w:r>
              <w:rPr>
                <w:bCs/>
                <w:spacing w:val="4"/>
                <w:sz w:val="20"/>
                <w:u w:val="none"/>
                <w:lang w:val="es-ES"/>
              </w:rPr>
              <w:t>LICITANTE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5C3878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 xml:space="preserve"> </w:t>
            </w:r>
            <w:r w:rsidR="005C3878">
              <w:rPr>
                <w:bCs/>
                <w:spacing w:val="4"/>
                <w:sz w:val="20"/>
                <w:u w:val="none"/>
              </w:rPr>
              <w:t>Alcántara N° 44, Piso 7, Las Condes, Santiago Alcántara N° 44, Piso 7, Las Condes, Santiago Alcántara N° 44, Piso 7, Las Condes, Santiago</w:t>
            </w:r>
          </w:p>
        </w:tc>
      </w:tr>
      <w:tr w:rsidR="00643C88" w:rsidRPr="004A6CD9" w:rsidTr="00A124AF">
        <w:tc>
          <w:tcPr>
            <w:tcW w:w="4253" w:type="dxa"/>
            <w:vAlign w:val="center"/>
          </w:tcPr>
          <w:p w:rsidR="00643C88" w:rsidRPr="00BC6F2E" w:rsidRDefault="00643C88" w:rsidP="00C74157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DECLARACIÓN DE INGRESO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3040863954-5</w:t>
            </w:r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CERTIFICADO DE APROBACION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E-013-03-7533</w:t>
            </w:r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694672">
              <w:rPr>
                <w:bCs/>
                <w:spacing w:val="4"/>
                <w:sz w:val="20"/>
                <w:u w:val="none"/>
                <w:lang w:val="es-ES"/>
              </w:rPr>
              <w:t>INFORME DE ENSAYO</w:t>
            </w:r>
            <w:r w:rsidRPr="001C1ACA">
              <w:rPr>
                <w:bCs/>
                <w:color w:val="FF0000"/>
                <w:spacing w:val="4"/>
                <w:sz w:val="20"/>
                <w:u w:val="none"/>
                <w:lang w:val="es-ES"/>
              </w:rPr>
              <w:t xml:space="preserve"> </w:t>
            </w:r>
            <w:r w:rsidRPr="009D1087">
              <w:rPr>
                <w:bCs/>
                <w:spacing w:val="4"/>
                <w:sz w:val="20"/>
                <w:u w:val="none"/>
                <w:lang w:val="es-ES"/>
              </w:rPr>
              <w:t>TIPO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ES"/>
              </w:rPr>
              <w:t>IPC-E-0635-2012</w:t>
            </w:r>
          </w:p>
        </w:tc>
      </w:tr>
    </w:tbl>
    <w:p w:rsidR="006D6A2D" w:rsidRDefault="006D6A2D" w:rsidP="00ED1BAA">
      <w:pPr>
        <w:pStyle w:val="Title"/>
        <w:tabs>
          <w:tab w:val="left" w:pos="567"/>
          <w:tab w:val="left" w:pos="4680"/>
        </w:tabs>
        <w:spacing w:after="240"/>
        <w:ind w:left="567" w:right="765"/>
        <w:jc w:val="left"/>
        <w:rPr>
          <w:b w:val="0"/>
          <w:bCs/>
          <w:spacing w:val="10"/>
          <w:sz w:val="20"/>
          <w:u w:val="none"/>
        </w:rPr>
      </w:pPr>
      <w:r>
        <w:rPr>
          <w:b w:val="0"/>
          <w:bCs/>
          <w:spacing w:val="10"/>
          <w:sz w:val="20"/>
          <w:u w:val="none"/>
        </w:rPr>
        <w:t>Se otorga el presente certificado de</w:t>
      </w:r>
      <w:r w:rsidR="00D60730">
        <w:rPr>
          <w:b w:val="0"/>
          <w:bCs/>
          <w:spacing w:val="10"/>
          <w:sz w:val="20"/>
          <w:u w:val="none"/>
        </w:rPr>
        <w:t xml:space="preserve"> s</w:t>
      </w:r>
      <w:r w:rsidR="0089274D">
        <w:rPr>
          <w:b w:val="0"/>
          <w:bCs/>
          <w:spacing w:val="10"/>
          <w:sz w:val="20"/>
          <w:u w:val="none"/>
        </w:rPr>
        <w:t>eguimiento</w:t>
      </w:r>
      <w:r w:rsidR="00376134">
        <w:rPr>
          <w:b w:val="0"/>
          <w:bCs/>
          <w:spacing w:val="10"/>
          <w:sz w:val="20"/>
          <w:u w:val="none"/>
        </w:rPr>
        <w:t xml:space="preserve"> de productos eléctricos según s</w:t>
      </w:r>
      <w:r>
        <w:rPr>
          <w:b w:val="0"/>
          <w:bCs/>
          <w:spacing w:val="10"/>
          <w:sz w:val="20"/>
          <w:u w:val="none"/>
        </w:rPr>
        <w:t>olicitud de certificación N</w:t>
      </w:r>
      <w:r w:rsidRPr="00C24E75">
        <w:rPr>
          <w:b w:val="0"/>
          <w:bCs/>
          <w:spacing w:val="10"/>
          <w:sz w:val="20"/>
          <w:u w:val="none"/>
        </w:rPr>
        <w:t xml:space="preserve">° </w:t>
      </w:r>
      <w:r w:rsidR="00B72E1A">
        <w:rPr>
          <w:b w:val="0"/>
          <w:bCs/>
          <w:spacing w:val="10"/>
          <w:sz w:val="20"/>
          <w:u w:val="none"/>
        </w:rPr>
        <w:t>E-0</w:t>
      </w:r>
      <w:r w:rsidR="009E527D">
        <w:rPr>
          <w:b w:val="0"/>
          <w:bCs/>
          <w:spacing w:val="10"/>
          <w:sz w:val="20"/>
          <w:u w:val="none"/>
        </w:rPr>
        <w:t>13</w:t>
      </w:r>
      <w:r w:rsidR="00B72E1A" w:rsidRPr="00C24E75">
        <w:rPr>
          <w:b w:val="0"/>
          <w:bCs/>
          <w:spacing w:val="10"/>
          <w:sz w:val="20"/>
          <w:u w:val="none"/>
        </w:rPr>
        <w:t>-</w:t>
      </w:r>
      <w:r w:rsidR="00B72E1A">
        <w:rPr>
          <w:b w:val="0"/>
          <w:bCs/>
          <w:spacing w:val="10"/>
          <w:sz w:val="20"/>
          <w:u w:val="none"/>
        </w:rPr>
        <w:t>03-</w:t>
      </w:r>
      <w:r w:rsidR="009E527D">
        <w:rPr>
          <w:b w:val="0"/>
          <w:spacing w:val="10"/>
          <w:sz w:val="20"/>
          <w:u w:val="none"/>
        </w:rPr>
        <w:t>40164</w:t>
      </w:r>
      <w:r w:rsidR="00B72E1A">
        <w:rPr>
          <w:b w:val="0"/>
          <w:spacing w:val="10"/>
          <w:sz w:val="20"/>
          <w:u w:val="none"/>
        </w:rPr>
        <w:t xml:space="preserve"> </w:t>
      </w:r>
      <w:r>
        <w:rPr>
          <w:b w:val="0"/>
          <w:bCs/>
          <w:spacing w:val="10"/>
          <w:sz w:val="20"/>
          <w:u w:val="none"/>
        </w:rPr>
        <w:t xml:space="preserve">de fecha </w:t>
      </w:r>
      <w:r w:rsidR="009E527D">
        <w:rPr>
          <w:b w:val="0"/>
          <w:bCs/>
          <w:spacing w:val="10"/>
          <w:sz w:val="20"/>
          <w:u w:val="none"/>
        </w:rPr>
        <w:t>26 de septiembre de 2014</w:t>
      </w:r>
      <w:r>
        <w:rPr>
          <w:b w:val="0"/>
          <w:bCs/>
          <w:spacing w:val="10"/>
          <w:sz w:val="20"/>
          <w:u w:val="none"/>
        </w:rPr>
        <w:t>.</w:t>
      </w:r>
    </w:p>
    <w:p w:rsidR="00E41E03" w:rsidRPr="007F15F0" w:rsidRDefault="00E41E03" w:rsidP="00A618A0">
      <w:pPr>
        <w:pStyle w:val="Title"/>
        <w:numPr>
          <w:ilvl w:val="0"/>
          <w:numId w:val="2"/>
        </w:numPr>
        <w:tabs>
          <w:tab w:val="clear" w:pos="454"/>
          <w:tab w:val="num" w:pos="567"/>
          <w:tab w:val="left" w:pos="4680"/>
          <w:tab w:val="left" w:pos="9540"/>
        </w:tabs>
        <w:spacing w:after="120"/>
        <w:ind w:left="567" w:hanging="387"/>
        <w:jc w:val="both"/>
        <w:rPr>
          <w:sz w:val="20"/>
          <w:u w:val="none"/>
          <w:lang w:val="es-CL"/>
        </w:rPr>
      </w:pPr>
      <w:r w:rsidRPr="005222B0">
        <w:rPr>
          <w:sz w:val="20"/>
          <w:lang w:val="es-CL"/>
        </w:rPr>
        <w:t>IDENTIFICACIÓN GENERAL DEL PRODUCTO</w:t>
      </w:r>
    </w:p>
    <w:tbl>
      <w:tblPr>
        <w:tblStyle w:val="TableGrid"/>
        <w:tblW w:w="8924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283"/>
        <w:gridCol w:w="4253"/>
      </w:tblGrid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DENOMINACIÓN TÉCNICA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pacing w:val="6"/>
                <w:sz w:val="20"/>
                <w:lang w:val="es-CL"/>
              </w:rPr>
              <w:t>Batidora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DENOMINACIÓN COMERCIAL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bCs/>
                <w:sz w:val="20"/>
                <w:lang w:val="es-CL"/>
              </w:rPr>
              <w:t>Batidora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MARCA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KITCHEN AID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MODELO O TIPO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pacing w:val="6"/>
                <w:sz w:val="20"/>
                <w:lang w:val="es-CL"/>
              </w:rPr>
              <w:t>5K45SSEWH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PAÍS DE ORIGEN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U.S.A.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PROCEDENCIA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U.S.A.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TAMAÑO DEL LOTE O PARTIDA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105</w:t>
            </w:r>
            <w:r w:rsidR="00D87263" w:rsidRPr="00D87263">
              <w:rPr>
                <w:sz w:val="20"/>
                <w:lang w:val="es-CL"/>
              </w:rPr>
              <w:t xml:space="preserve"> Unidades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TRAZABILIDAD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D87263" w:rsidP="004538D7">
            <w:pPr>
              <w:ind w:right="-108"/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Ver punto 4.2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ES"/>
              </w:rPr>
            </w:pPr>
            <w:r w:rsidRPr="00947076">
              <w:rPr>
                <w:sz w:val="20"/>
                <w:lang w:val="es-ES"/>
              </w:rPr>
              <w:t>NOMBRE DEL FABRICANTE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ES"/>
              </w:rPr>
            </w:pPr>
            <w:r w:rsidRPr="00D87263">
              <w:rPr>
                <w:sz w:val="20"/>
                <w:lang w:val="es-ES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CO"/>
              </w:rPr>
              <w:t>Whirlpool Corporation</w:t>
            </w:r>
          </w:p>
        </w:tc>
      </w:tr>
      <w:tr w:rsidR="00D87263" w:rsidRPr="005C3878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bCs/>
                <w:sz w:val="20"/>
                <w:lang w:val="es-CL"/>
              </w:rPr>
              <w:t>DIRECCIÓN DEL FABRICANTE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CL"/>
              </w:rPr>
              <w:t>Benton Harbor 49022-2692 ciudad Michigan, U.S.A.</w:t>
            </w:r>
          </w:p>
        </w:tc>
      </w:tr>
    </w:tbl>
    <w:p w:rsidR="00E41E03" w:rsidRPr="005222B0" w:rsidRDefault="00E41E03" w:rsidP="00D64FDB">
      <w:pPr>
        <w:pStyle w:val="Subtitle"/>
        <w:numPr>
          <w:ilvl w:val="0"/>
          <w:numId w:val="3"/>
        </w:numPr>
        <w:tabs>
          <w:tab w:val="clear" w:pos="1021"/>
          <w:tab w:val="num" w:pos="567"/>
          <w:tab w:val="left" w:pos="9540"/>
        </w:tabs>
        <w:spacing w:before="120" w:after="200"/>
        <w:ind w:left="567" w:hanging="387"/>
        <w:rPr>
          <w:u w:val="single"/>
          <w:lang w:val="es-CL"/>
        </w:rPr>
      </w:pPr>
      <w:r w:rsidRPr="005222B0">
        <w:rPr>
          <w:u w:val="single"/>
          <w:lang w:val="es-CL"/>
        </w:rPr>
        <w:t>USOS DEL PRODUCTO</w:t>
      </w:r>
    </w:p>
    <w:tbl>
      <w:tblPr>
        <w:tblW w:w="0" w:type="auto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540"/>
        <w:gridCol w:w="180"/>
        <w:gridCol w:w="1440"/>
        <w:gridCol w:w="562"/>
        <w:gridCol w:w="160"/>
        <w:gridCol w:w="1438"/>
        <w:gridCol w:w="507"/>
        <w:gridCol w:w="180"/>
        <w:gridCol w:w="1113"/>
        <w:gridCol w:w="540"/>
      </w:tblGrid>
      <w:tr w:rsidR="00C07E53" w:rsidRPr="00694672">
        <w:trPr>
          <w:cantSplit/>
          <w:trHeight w:hRule="exact" w:val="454"/>
        </w:trPr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COMERCIAL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DOMESTICO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CD435D" w:rsidRDefault="00266516" w:rsidP="00CD435D">
            <w:pPr>
              <w:pStyle w:val="Subtitle"/>
              <w:spacing w:after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X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:rsidR="00C07E53" w:rsidRPr="00CD435D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</w:rPr>
            </w:pPr>
          </w:p>
        </w:tc>
        <w:tc>
          <w:tcPr>
            <w:tcW w:w="1438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jc w:val="right"/>
              <w:rPr>
                <w:bCs/>
                <w:color w:val="000000"/>
                <w:sz w:val="20"/>
                <w:lang w:val="es-ES_tradnl"/>
              </w:rPr>
            </w:pPr>
            <w:r w:rsidRPr="00FD6742">
              <w:rPr>
                <w:bCs/>
                <w:color w:val="000000"/>
                <w:sz w:val="20"/>
                <w:lang w:val="es-ES_tradnl"/>
              </w:rPr>
              <w:t>INDUSTRIAL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Cs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113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OTRO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D7291D">
            <w:pPr>
              <w:pStyle w:val="Subtitle"/>
              <w:spacing w:after="0"/>
              <w:jc w:val="center"/>
              <w:rPr>
                <w:b w:val="0"/>
                <w:color w:val="000000"/>
                <w:u w:val="single"/>
              </w:rPr>
            </w:pPr>
          </w:p>
        </w:tc>
      </w:tr>
    </w:tbl>
    <w:p w:rsidR="00E41E03" w:rsidRPr="005222B0" w:rsidRDefault="00E41E03" w:rsidP="00D64FDB">
      <w:pPr>
        <w:numPr>
          <w:ilvl w:val="0"/>
          <w:numId w:val="13"/>
        </w:numPr>
        <w:tabs>
          <w:tab w:val="left" w:pos="851"/>
          <w:tab w:val="left" w:pos="4253"/>
          <w:tab w:val="left" w:pos="4536"/>
          <w:tab w:val="left" w:pos="9540"/>
        </w:tabs>
        <w:spacing w:before="240" w:after="120"/>
        <w:ind w:hanging="387"/>
        <w:jc w:val="both"/>
        <w:rPr>
          <w:bCs/>
          <w:sz w:val="20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OTROS ANTECEDENTES</w:t>
      </w:r>
      <w:r w:rsidRPr="005222B0">
        <w:rPr>
          <w:sz w:val="20"/>
          <w:lang w:val="es-CL"/>
        </w:rPr>
        <w:t xml:space="preserve"> 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  <w:r w:rsidRPr="005222B0">
        <w:rPr>
          <w:sz w:val="20"/>
          <w:lang w:val="es-CL"/>
        </w:rPr>
        <w:t xml:space="preserve">Nº de R.E. (SEC) que reconoce </w:t>
      </w:r>
      <w:smartTag w:uri="urn:schemas-microsoft-com:office:smarttags" w:element="PersonName">
        <w:smartTagPr>
          <w:attr w:name="ProductID" w:val="la Certificaci￳n  Extranjera"/>
        </w:smartTagPr>
        <w:r w:rsidRPr="005222B0">
          <w:rPr>
            <w:sz w:val="20"/>
            <w:lang w:val="es-CL"/>
          </w:rPr>
          <w:t>la Certificación  Extranjera</w:t>
        </w:r>
      </w:smartTag>
      <w:r w:rsidR="00F405F4">
        <w:rPr>
          <w:sz w:val="20"/>
          <w:lang w:val="es-CL"/>
        </w:rPr>
        <w:tab/>
      </w:r>
      <w:r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FB2C01">
        <w:rPr>
          <w:sz w:val="20"/>
          <w:lang w:val="es-CL"/>
        </w:rPr>
        <w:t xml:space="preserve">No Aplica </w:t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Nº de certificado aprobación. Tipo, sello de calidad o marca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 xml:space="preserve">No Aplica </w:t>
      </w:r>
    </w:p>
    <w:p w:rsidR="00E41E03" w:rsidRPr="005222B0" w:rsidRDefault="008F60AA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de conformidad</w:t>
      </w:r>
      <w:r w:rsidRPr="005222B0">
        <w:rPr>
          <w:sz w:val="20"/>
          <w:lang w:val="es-CL"/>
        </w:rPr>
        <w:tab/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Nombre(s) de (o los) laboratorio(s) donde se ejecutaron los</w:t>
      </w:r>
      <w:r w:rsidR="00F405F4">
        <w:rPr>
          <w:sz w:val="20"/>
          <w:lang w:val="es-CL"/>
        </w:rPr>
        <w:tab/>
        <w:t>:</w:t>
      </w:r>
      <w:r w:rsidR="008F60AA" w:rsidRPr="005222B0">
        <w:rPr>
          <w:sz w:val="20"/>
          <w:lang w:val="es-CL"/>
        </w:rPr>
        <w:tab/>
        <w:t>Silab Ingenieros S.A.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ensayos</w:t>
      </w:r>
      <w:r w:rsidRPr="005222B0">
        <w:rPr>
          <w:sz w:val="20"/>
          <w:lang w:val="es-CL"/>
        </w:rPr>
        <w:tab/>
      </w:r>
    </w:p>
    <w:p w:rsidR="00D8507B" w:rsidRDefault="00E41E03" w:rsidP="00947076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noProof/>
          <w:spacing w:val="2"/>
          <w:sz w:val="18"/>
          <w:szCs w:val="18"/>
          <w:lang w:val="es-CL" w:eastAsia="es-CL"/>
        </w:rPr>
      </w:pPr>
      <w:r w:rsidRPr="005222B0">
        <w:rPr>
          <w:sz w:val="20"/>
          <w:lang w:val="es-CL"/>
        </w:rPr>
        <w:t xml:space="preserve">Nº </w:t>
      </w:r>
      <w:r w:rsidR="008F60AA" w:rsidRPr="005222B0">
        <w:rPr>
          <w:sz w:val="20"/>
          <w:lang w:val="es-CL"/>
        </w:rPr>
        <w:t xml:space="preserve">de </w:t>
      </w:r>
      <w:r w:rsidRPr="005222B0">
        <w:rPr>
          <w:sz w:val="20"/>
          <w:lang w:val="es-CL"/>
        </w:rPr>
        <w:t>Informe de Ensayo</w:t>
      </w:r>
      <w:r w:rsidRPr="005222B0">
        <w:rPr>
          <w:sz w:val="20"/>
          <w:lang w:val="es-CL"/>
        </w:rPr>
        <w:tab/>
        <w:t>:</w:t>
      </w:r>
      <w:r w:rsidRPr="005222B0">
        <w:rPr>
          <w:sz w:val="20"/>
          <w:lang w:val="es-CL"/>
        </w:rPr>
        <w:tab/>
      </w:r>
      <w:r w:rsidR="00ED03F8">
        <w:rPr>
          <w:sz w:val="20"/>
          <w:lang w:val="es-CL"/>
        </w:rPr>
        <w:t>IPR-E-</w:t>
      </w:r>
      <w:r w:rsidR="009E527D">
        <w:rPr>
          <w:sz w:val="20"/>
          <w:lang w:val="es-CL"/>
        </w:rPr>
        <w:t>5022</w:t>
      </w:r>
      <w:r w:rsidR="00ED03F8">
        <w:rPr>
          <w:sz w:val="20"/>
          <w:lang w:val="es-CL"/>
        </w:rPr>
        <w:t>-</w:t>
      </w:r>
      <w:r w:rsidR="009E527D">
        <w:rPr>
          <w:sz w:val="20"/>
          <w:lang w:val="es-CL"/>
        </w:rPr>
        <w:t>2014</w:t>
      </w:r>
      <w:r w:rsidR="00C85A46" w:rsidRPr="00C85A46">
        <w:rPr>
          <w:noProof/>
          <w:spacing w:val="2"/>
          <w:sz w:val="18"/>
          <w:szCs w:val="18"/>
          <w:lang w:val="es-CL" w:eastAsia="es-CL"/>
        </w:rPr>
        <w:t xml:space="preserve"> </w:t>
      </w:r>
      <w:r w:rsidR="00947076">
        <w:rPr>
          <w:noProof/>
          <w:spacing w:val="2"/>
          <w:sz w:val="18"/>
          <w:szCs w:val="18"/>
          <w:lang w:val="es-CL" w:eastAsia="es-CL"/>
        </w:rPr>
        <w:t xml:space="preserve"> </w:t>
      </w:r>
    </w:p>
    <w:p w:rsidR="009E527D" w:rsidRDefault="009E527D" w:rsidP="00947076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</w:p>
    <w:tbl>
      <w:tblPr>
        <w:tblStyle w:val="TableGrid"/>
        <w:tblpPr w:leftFromText="141" w:rightFromText="141" w:vertAnchor="text" w:horzAnchor="margin" w:tblpY="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5E1458" w:rsidTr="004154A4">
        <w:trPr>
          <w:trHeight w:val="272"/>
        </w:trPr>
        <w:tc>
          <w:tcPr>
            <w:tcW w:w="3176" w:type="dxa"/>
            <w:vAlign w:val="center"/>
          </w:tcPr>
          <w:p w:rsidR="005E1458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noProof/>
                <w:snapToGrid/>
                <w:lang w:eastAsia="en-US"/>
              </w:rPr>
              <w:drawing>
                <wp:anchor distT="0" distB="0" distL="114300" distR="114300" simplePos="0" relativeHeight="251659776" behindDoc="0" locked="0" layoutInCell="1" allowOverlap="1" wp14:anchorId="67133611" wp14:editId="670E2488">
                  <wp:simplePos x="0" y="0"/>
                  <wp:positionH relativeFrom="margin">
                    <wp:posOffset>257175</wp:posOffset>
                  </wp:positionH>
                  <wp:positionV relativeFrom="margin">
                    <wp:posOffset>20955</wp:posOffset>
                  </wp:positionV>
                  <wp:extent cx="357505" cy="230505"/>
                  <wp:effectExtent l="0" t="0" r="4445" b="0"/>
                  <wp:wrapSquare wrapText="bothSides"/>
                  <wp:docPr id="6" name="Imagen 6" descr="Descripción: ISOTIPO s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ISOTIPO s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vAlign w:val="bottom"/>
          </w:tcPr>
          <w:p w:rsidR="005E1458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 w:rsidRPr="007F15F0">
              <w:rPr>
                <w:sz w:val="18"/>
                <w:szCs w:val="18"/>
                <w:lang w:val="es-ES_tradnl"/>
              </w:rPr>
              <w:t>INN, Acreditación CP 060</w:t>
            </w:r>
          </w:p>
          <w:p w:rsidR="005E1458" w:rsidRPr="00424EFE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fldChar w:fldCharType="begin"/>
            </w:r>
            <w:r>
              <w:rPr>
                <w:sz w:val="18"/>
                <w:lang w:val="fr-FR"/>
              </w:rPr>
              <w:instrText xml:space="preserve"> PAGE </w:instrText>
            </w:r>
            <w:r>
              <w:rPr>
                <w:sz w:val="18"/>
                <w:lang w:val="fr-FR"/>
              </w:rPr>
              <w:fldChar w:fldCharType="separate"/>
            </w:r>
            <w:r w:rsidR="003E5665">
              <w:rPr>
                <w:noProof/>
                <w:sz w:val="18"/>
                <w:lang w:val="fr-FR"/>
              </w:rPr>
              <w:t>1</w:t>
            </w:r>
            <w:r>
              <w:rPr>
                <w:sz w:val="18"/>
                <w:lang w:val="fr-FR"/>
              </w:rPr>
              <w:fldChar w:fldCharType="end"/>
            </w:r>
            <w:r>
              <w:rPr>
                <w:sz w:val="18"/>
                <w:lang w:val="fr-FR"/>
              </w:rPr>
              <w:t xml:space="preserve"> de 2</w:t>
            </w:r>
          </w:p>
        </w:tc>
        <w:tc>
          <w:tcPr>
            <w:tcW w:w="3177" w:type="dxa"/>
            <w:vAlign w:val="center"/>
          </w:tcPr>
          <w:p w:rsidR="005E1458" w:rsidRDefault="009E527D" w:rsidP="004154A4">
            <w:pPr>
              <w:pStyle w:val="Footer"/>
              <w:tabs>
                <w:tab w:val="left" w:pos="7938"/>
              </w:tabs>
              <w:ind w:right="432"/>
              <w:jc w:val="right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E-013-03-7533</w:t>
            </w:r>
            <w:r w:rsidR="005E1458" w:rsidRPr="005E1458">
              <w:rPr>
                <w:sz w:val="18"/>
                <w:szCs w:val="18"/>
                <w:lang w:val="es-ES_tradnl"/>
              </w:rPr>
              <w:t>-S</w:t>
            </w:r>
            <w:r>
              <w:rPr>
                <w:sz w:val="18"/>
                <w:szCs w:val="18"/>
                <w:lang w:val="es-ES_tradnl"/>
              </w:rPr>
              <w:t>15</w:t>
            </w:r>
          </w:p>
        </w:tc>
      </w:tr>
    </w:tbl>
    <w:p w:rsidR="00D8507B" w:rsidRDefault="00D8507B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073886" w:rsidRPr="005222B0" w:rsidRDefault="00073886" w:rsidP="00073886">
      <w:pPr>
        <w:numPr>
          <w:ilvl w:val="0"/>
          <w:numId w:val="14"/>
        </w:numPr>
        <w:tabs>
          <w:tab w:val="clear" w:pos="567"/>
          <w:tab w:val="left" w:pos="-1440"/>
          <w:tab w:val="num" w:pos="540"/>
          <w:tab w:val="left" w:pos="900"/>
        </w:tabs>
        <w:ind w:left="360" w:hanging="180"/>
        <w:jc w:val="both"/>
        <w:rPr>
          <w:b/>
          <w:bCs/>
          <w:spacing w:val="12"/>
          <w:sz w:val="20"/>
          <w:u w:val="single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APROBACIÓN Y VIGENCIA</w:t>
      </w:r>
    </w:p>
    <w:p w:rsidR="00073886" w:rsidRPr="005222B0" w:rsidRDefault="00073886" w:rsidP="00073886">
      <w:pPr>
        <w:tabs>
          <w:tab w:val="left" w:pos="-1440"/>
          <w:tab w:val="left" w:pos="900"/>
        </w:tabs>
        <w:ind w:left="180"/>
        <w:jc w:val="both"/>
        <w:rPr>
          <w:b/>
          <w:bCs/>
          <w:spacing w:val="12"/>
          <w:sz w:val="20"/>
          <w:u w:val="single"/>
          <w:lang w:val="es-CL"/>
        </w:rPr>
      </w:pP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</w:tabs>
        <w:spacing w:after="120"/>
        <w:ind w:left="1080" w:right="432" w:hanging="540"/>
        <w:jc w:val="both"/>
        <w:rPr>
          <w:spacing w:val="12"/>
          <w:sz w:val="20"/>
          <w:lang w:val="es-ES_tradnl"/>
        </w:rPr>
      </w:pPr>
      <w:r w:rsidRPr="005222B0">
        <w:rPr>
          <w:spacing w:val="12"/>
          <w:sz w:val="20"/>
          <w:lang w:val="es-CL"/>
        </w:rPr>
        <w:t xml:space="preserve">En atención a los resultados obtenidos en los ensayos y pruebas efectuadas, se otorga el presente </w:t>
      </w:r>
      <w:r w:rsidRPr="00A31B1B">
        <w:rPr>
          <w:b/>
          <w:spacing w:val="12"/>
          <w:sz w:val="20"/>
          <w:lang w:val="es-CL"/>
        </w:rPr>
        <w:t xml:space="preserve">Certificado de </w:t>
      </w:r>
      <w:r w:rsidR="0089274D">
        <w:rPr>
          <w:b/>
          <w:spacing w:val="12"/>
          <w:sz w:val="20"/>
          <w:lang w:val="es-CL"/>
        </w:rPr>
        <w:t>Seguimiento</w:t>
      </w:r>
      <w:r w:rsidRPr="005222B0">
        <w:rPr>
          <w:spacing w:val="12"/>
          <w:sz w:val="20"/>
          <w:lang w:val="es-CL"/>
        </w:rPr>
        <w:t>, de acuerdo a las disposiciones legales reglamentarias y normativas vigentes.</w:t>
      </w:r>
      <w:r w:rsidRPr="00A31B1B">
        <w:rPr>
          <w:spacing w:val="12"/>
          <w:sz w:val="20"/>
          <w:lang w:val="es-ES_tradnl"/>
        </w:rPr>
        <w:t xml:space="preserve"> </w:t>
      </w: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  <w:tab w:val="num" w:pos="1080"/>
        </w:tabs>
        <w:spacing w:after="480"/>
        <w:ind w:left="1080" w:right="432" w:hanging="540"/>
        <w:jc w:val="both"/>
        <w:rPr>
          <w:b/>
          <w:spacing w:val="12"/>
          <w:sz w:val="20"/>
          <w:u w:val="single"/>
          <w:lang w:val="es-ES_tradnl"/>
        </w:rPr>
      </w:pPr>
      <w:r>
        <w:rPr>
          <w:spacing w:val="12"/>
          <w:sz w:val="20"/>
          <w:lang w:val="es-ES"/>
        </w:rPr>
        <w:t xml:space="preserve">El presente Certificado ampara la cantidad y los números de serie siguientes.  Los artefactos van identificados mediante sellos de </w:t>
      </w:r>
      <w:smartTag w:uri="urn:schemas-microsoft-com:office:smarttags" w:element="PersonName">
        <w:smartTagPr>
          <w:attr w:name="ProductID" w:val="la Entidad Certificadora."/>
        </w:smartTagPr>
        <w:r>
          <w:rPr>
            <w:spacing w:val="12"/>
            <w:sz w:val="20"/>
            <w:lang w:val="es-ES"/>
          </w:rPr>
          <w:t>la Entidad Certificadora.</w:t>
        </w:r>
      </w:smartTag>
    </w:p>
    <w:p w:rsidR="00073886" w:rsidRPr="00361ABF" w:rsidRDefault="00073886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  <w:r w:rsidRPr="00073886">
        <w:rPr>
          <w:spacing w:val="12"/>
          <w:sz w:val="20"/>
          <w:lang w:val="es-ES"/>
        </w:rPr>
        <w:tab/>
      </w:r>
      <w:r w:rsidRPr="00361ABF">
        <w:rPr>
          <w:b/>
          <w:spacing w:val="12"/>
          <w:sz w:val="20"/>
          <w:lang w:val="es-ES"/>
        </w:rPr>
        <w:t xml:space="preserve">Cantidad </w:t>
      </w:r>
      <w:r w:rsidRPr="00361ABF">
        <w:rPr>
          <w:b/>
          <w:spacing w:val="12"/>
          <w:sz w:val="20"/>
          <w:lang w:val="es-ES"/>
        </w:rPr>
        <w:tab/>
      </w:r>
      <w:r w:rsidR="00AB430E">
        <w:rPr>
          <w:b/>
          <w:spacing w:val="12"/>
          <w:sz w:val="20"/>
          <w:lang w:val="es-ES"/>
        </w:rPr>
        <w:tab/>
      </w:r>
      <w:r w:rsidRPr="00361ABF">
        <w:rPr>
          <w:b/>
          <w:spacing w:val="12"/>
          <w:sz w:val="20"/>
          <w:lang w:val="es-ES"/>
        </w:rPr>
        <w:tab/>
      </w:r>
      <w:r w:rsidR="009E527D">
        <w:rPr>
          <w:b/>
          <w:spacing w:val="12"/>
          <w:sz w:val="20"/>
          <w:lang w:val="es-ES"/>
        </w:rPr>
        <w:t>105</w:t>
      </w:r>
      <w:r w:rsidR="00A75D00" w:rsidRPr="00A75D00">
        <w:rPr>
          <w:b/>
          <w:spacing w:val="12"/>
          <w:sz w:val="20"/>
          <w:lang w:val="es-ES"/>
        </w:rPr>
        <w:t xml:space="preserve"> </w:t>
      </w:r>
      <w:r w:rsidR="00761D5A">
        <w:rPr>
          <w:b/>
          <w:spacing w:val="12"/>
          <w:sz w:val="20"/>
          <w:lang w:val="es-ES"/>
        </w:rPr>
        <w:t xml:space="preserve"> U</w:t>
      </w:r>
      <w:r w:rsidRPr="00361ABF">
        <w:rPr>
          <w:b/>
          <w:spacing w:val="12"/>
          <w:sz w:val="20"/>
          <w:lang w:val="es-ES"/>
        </w:rPr>
        <w:t>nidades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5670"/>
      </w:tblGrid>
      <w:tr w:rsidR="007D7202" w:rsidRPr="005C3878" w:rsidTr="007D7202">
        <w:tc>
          <w:tcPr>
            <w:tcW w:w="2409" w:type="dxa"/>
          </w:tcPr>
          <w:p w:rsidR="007D7202" w:rsidRPr="007D7202" w:rsidRDefault="007D7202" w:rsidP="003F28C6">
            <w:pPr>
              <w:rPr>
                <w:b/>
                <w:spacing w:val="12"/>
                <w:sz w:val="20"/>
                <w:lang w:val="es-ES"/>
              </w:rPr>
            </w:pPr>
            <w:r w:rsidRPr="007D7202">
              <w:rPr>
                <w:b/>
                <w:spacing w:val="12"/>
                <w:sz w:val="20"/>
                <w:lang w:val="es-ES"/>
              </w:rPr>
              <w:t>Trazabilidad</w:t>
            </w:r>
          </w:p>
        </w:tc>
        <w:tc>
          <w:tcPr>
            <w:tcW w:w="5670" w:type="dxa"/>
          </w:tcPr>
          <w:p w:rsidR="007D7202" w:rsidRPr="007D7202" w:rsidRDefault="009E527D" w:rsidP="009E527D">
            <w:pPr>
              <w:rPr>
                <w:b/>
                <w:sz w:val="20"/>
                <w:lang w:val="es-ES_tradnl"/>
              </w:rPr>
            </w:pPr>
            <w:r>
              <w:rPr>
                <w:b/>
                <w:spacing w:val="12"/>
                <w:sz w:val="20"/>
                <w:lang w:val="es-ES"/>
              </w:rPr>
              <w:t>Junio 2014  / Julio 2014</w:t>
            </w:r>
            <w:r w:rsidR="002757EA">
              <w:rPr>
                <w:b/>
                <w:spacing w:val="12"/>
                <w:sz w:val="20"/>
                <w:lang w:val="es-ES"/>
              </w:rPr>
              <w:t xml:space="preserve"> (</w:t>
            </w:r>
            <w:r>
              <w:rPr>
                <w:b/>
                <w:spacing w:val="12"/>
                <w:sz w:val="20"/>
                <w:lang w:val="es-ES"/>
              </w:rPr>
              <w:t>Fecha de fabricación</w:t>
            </w:r>
            <w:r w:rsidR="002757EA">
              <w:rPr>
                <w:b/>
                <w:spacing w:val="12"/>
                <w:sz w:val="20"/>
                <w:lang w:val="es-ES"/>
              </w:rPr>
              <w:t>)</w:t>
            </w:r>
          </w:p>
        </w:tc>
      </w:tr>
    </w:tbl>
    <w:p w:rsidR="00073886" w:rsidRPr="00BB76B9" w:rsidRDefault="00DB6829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_tradnl"/>
        </w:rPr>
      </w:pP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</w:p>
    <w:p w:rsidR="00073886" w:rsidRDefault="00073886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761D5A" w:rsidRDefault="00761D5A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761D5A" w:rsidRPr="00361ABF" w:rsidRDefault="00761D5A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073886" w:rsidRPr="005222B0" w:rsidRDefault="00073886" w:rsidP="00073886">
      <w:pPr>
        <w:numPr>
          <w:ilvl w:val="0"/>
          <w:numId w:val="14"/>
        </w:numPr>
        <w:ind w:left="180" w:firstLine="0"/>
        <w:jc w:val="both"/>
        <w:rPr>
          <w:b/>
          <w:sz w:val="20"/>
          <w:u w:val="single"/>
          <w:lang w:val="es-CL"/>
        </w:rPr>
      </w:pPr>
      <w:r w:rsidRPr="005222B0">
        <w:rPr>
          <w:b/>
          <w:sz w:val="20"/>
          <w:u w:val="single"/>
          <w:lang w:val="es-CL"/>
        </w:rPr>
        <w:t>ANTECEDENTES</w:t>
      </w:r>
    </w:p>
    <w:p w:rsidR="00073886" w:rsidRPr="005222B0" w:rsidRDefault="00073886" w:rsidP="00073886">
      <w:pPr>
        <w:ind w:left="180"/>
        <w:jc w:val="both"/>
        <w:rPr>
          <w:b/>
          <w:sz w:val="20"/>
          <w:u w:val="single"/>
          <w:lang w:val="es-CL"/>
        </w:rPr>
      </w:pPr>
    </w:p>
    <w:p w:rsidR="00073886" w:rsidRPr="005222B0" w:rsidRDefault="00073886" w:rsidP="00073886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es-CL"/>
        </w:rPr>
      </w:pPr>
      <w:r w:rsidRPr="005222B0">
        <w:rPr>
          <w:bCs/>
          <w:sz w:val="20"/>
          <w:lang w:val="es-CL"/>
        </w:rPr>
        <w:t>Este Certificado se extie</w:t>
      </w:r>
      <w:r w:rsidR="00284D98">
        <w:rPr>
          <w:bCs/>
          <w:sz w:val="20"/>
          <w:lang w:val="es-CL"/>
        </w:rPr>
        <w:t>nde en dos ejemplares.</w:t>
      </w:r>
    </w:p>
    <w:p w:rsidR="00073886" w:rsidRDefault="00073886" w:rsidP="00A75D00">
      <w:pPr>
        <w:numPr>
          <w:ilvl w:val="1"/>
          <w:numId w:val="20"/>
        </w:numPr>
        <w:spacing w:after="120"/>
        <w:jc w:val="both"/>
        <w:rPr>
          <w:bCs/>
          <w:sz w:val="20"/>
          <w:lang w:val="pt-BR"/>
        </w:rPr>
      </w:pPr>
      <w:r w:rsidRPr="0064308A">
        <w:rPr>
          <w:bCs/>
          <w:sz w:val="20"/>
          <w:lang w:val="pt-BR"/>
        </w:rPr>
        <w:t xml:space="preserve">Se adjunta Informe de Ensayos N° </w:t>
      </w:r>
      <w:r w:rsidR="00ED03F8">
        <w:rPr>
          <w:bCs/>
          <w:sz w:val="20"/>
          <w:lang w:val="pt-BR"/>
        </w:rPr>
        <w:t>IPR-E-</w:t>
      </w:r>
      <w:r w:rsidR="009E527D">
        <w:rPr>
          <w:bCs/>
          <w:sz w:val="20"/>
          <w:lang w:val="pt-BR"/>
        </w:rPr>
        <w:t>5022</w:t>
      </w:r>
      <w:r w:rsidR="00ED03F8">
        <w:rPr>
          <w:bCs/>
          <w:sz w:val="20"/>
          <w:lang w:val="pt-BR"/>
        </w:rPr>
        <w:t>-</w:t>
      </w:r>
      <w:r w:rsidR="009E527D">
        <w:rPr>
          <w:bCs/>
          <w:sz w:val="20"/>
          <w:lang w:val="pt-BR"/>
        </w:rPr>
        <w:t>2014</w:t>
      </w:r>
    </w:p>
    <w:p w:rsidR="006B5D8F" w:rsidRDefault="006B5D8F" w:rsidP="00073886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pt-BR"/>
        </w:rPr>
      </w:pPr>
      <w:r>
        <w:rPr>
          <w:bCs/>
          <w:sz w:val="20"/>
          <w:lang w:val="pt-BR"/>
        </w:rPr>
        <w:t>N° Certificado SEC asignado:</w:t>
      </w:r>
      <w:r w:rsidR="005D0DB0">
        <w:rPr>
          <w:bCs/>
          <w:sz w:val="20"/>
          <w:lang w:val="pt-BR"/>
        </w:rPr>
        <w:t xml:space="preserve"> </w:t>
      </w:r>
      <w:r w:rsidR="009E527D">
        <w:rPr>
          <w:bCs/>
          <w:sz w:val="20"/>
          <w:lang w:val="pt-BR"/>
        </w:rPr>
        <w:t>127762</w:t>
      </w:r>
    </w:p>
    <w:p w:rsidR="00073886" w:rsidRPr="0064308A" w:rsidRDefault="00073886" w:rsidP="00073886">
      <w:pPr>
        <w:spacing w:after="120"/>
        <w:ind w:left="567"/>
        <w:jc w:val="both"/>
        <w:rPr>
          <w:bCs/>
          <w:sz w:val="20"/>
          <w:lang w:val="pt-BR"/>
        </w:rPr>
      </w:pPr>
    </w:p>
    <w:p w:rsidR="00073886" w:rsidRPr="00A75D00" w:rsidRDefault="00073886" w:rsidP="00073886">
      <w:pPr>
        <w:rPr>
          <w:lang w:val="pt-BR"/>
        </w:rPr>
      </w:pPr>
    </w:p>
    <w:p w:rsidR="00073886" w:rsidRPr="0064308A" w:rsidRDefault="00073886" w:rsidP="00073886">
      <w:pPr>
        <w:tabs>
          <w:tab w:val="left" w:pos="1134"/>
        </w:tabs>
        <w:spacing w:after="120"/>
        <w:jc w:val="both"/>
        <w:rPr>
          <w:bCs/>
          <w:sz w:val="20"/>
          <w:lang w:val="pt-BR"/>
        </w:rPr>
      </w:pPr>
    </w:p>
    <w:p w:rsidR="00073886" w:rsidRPr="0064308A" w:rsidRDefault="00073886" w:rsidP="00073886">
      <w:pPr>
        <w:jc w:val="both"/>
        <w:rPr>
          <w:sz w:val="20"/>
          <w:lang w:val="pt-BR"/>
        </w:rPr>
        <w:sectPr w:rsidR="00073886" w:rsidRPr="0064308A" w:rsidSect="006074F4">
          <w:footerReference w:type="default" r:id="rId11"/>
          <w:endnotePr>
            <w:numFmt w:val="decimal"/>
          </w:endnotePr>
          <w:type w:val="continuous"/>
          <w:pgSz w:w="12240" w:h="15840" w:code="1"/>
          <w:pgMar w:top="1134" w:right="1134" w:bottom="1418" w:left="1701" w:header="1701" w:footer="1701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space="720"/>
          <w:noEndnote/>
        </w:sectPr>
      </w:pPr>
    </w:p>
    <w:p w:rsidR="00073886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center"/>
        <w:rPr>
          <w:sz w:val="20"/>
          <w:lang w:val="pt-BR"/>
        </w:rPr>
        <w:sectPr w:rsidR="00073886" w:rsidRPr="007F15F0" w:rsidSect="006074F4">
          <w:endnotePr>
            <w:numFmt w:val="decimal"/>
          </w:endnotePr>
          <w:type w:val="continuous"/>
          <w:pgSz w:w="12240" w:h="15840"/>
          <w:pgMar w:top="1134" w:right="1134" w:bottom="1134" w:left="1980" w:header="1418" w:footer="1418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num="2" w:space="360"/>
          <w:noEndnote/>
        </w:sect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tbl>
      <w:tblPr>
        <w:tblpPr w:leftFromText="141" w:rightFromText="141" w:vertAnchor="text" w:horzAnchor="page" w:tblpX="2492" w:tblpY="-42"/>
        <w:tblW w:w="80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1800"/>
        <w:gridCol w:w="2897"/>
      </w:tblGrid>
      <w:tr w:rsidR="00C65D8E" w:rsidRPr="00EE3339" w:rsidTr="00F145DB">
        <w:trPr>
          <w:trHeight w:val="284"/>
        </w:trPr>
        <w:tc>
          <w:tcPr>
            <w:tcW w:w="3310" w:type="dxa"/>
            <w:tcBorders>
              <w:top w:val="single" w:sz="18" w:space="0" w:color="auto"/>
            </w:tcBorders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GIACOMO BIANCARDI P.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tcBorders>
              <w:top w:val="single" w:sz="18" w:space="0" w:color="auto"/>
            </w:tcBorders>
            <w:vAlign w:val="center"/>
          </w:tcPr>
          <w:p w:rsidR="00C65D8E" w:rsidRPr="00EE3339" w:rsidRDefault="009E527D" w:rsidP="00264F8E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Mª  CRISTINA OSORIO C.</w:t>
            </w:r>
          </w:p>
        </w:tc>
      </w:tr>
      <w:tr w:rsidR="00C65D8E" w:rsidRPr="00EE3339" w:rsidTr="00F145DB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Representante Legal del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Responsable Técnico del</w:t>
            </w:r>
          </w:p>
        </w:tc>
      </w:tr>
      <w:tr w:rsidR="00C65D8E" w:rsidRPr="00EE3339" w:rsidTr="00F145DB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ind w:left="5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</w:tr>
    </w:tbl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D64FDB" w:rsidRDefault="00D64FDB" w:rsidP="00D64FDB">
      <w:pPr>
        <w:jc w:val="both"/>
        <w:rPr>
          <w:sz w:val="20"/>
          <w:lang w:val="es-CL"/>
        </w:rPr>
      </w:pPr>
    </w:p>
    <w:p w:rsidR="00430BD7" w:rsidRDefault="00271E35" w:rsidP="001330A7">
      <w:pPr>
        <w:jc w:val="both"/>
        <w:rPr>
          <w:sz w:val="20"/>
          <w:lang w:val="es-CL"/>
        </w:rPr>
      </w:pPr>
      <w:r>
        <w:rPr>
          <w:sz w:val="20"/>
          <w:lang w:val="es-CL"/>
        </w:rPr>
        <w:tab/>
      </w:r>
      <w:r w:rsidR="009E527D">
        <w:rPr>
          <w:sz w:val="20"/>
          <w:lang w:val="es-CL"/>
        </w:rPr>
        <w:t>mez</w:t>
      </w:r>
    </w:p>
    <w:p w:rsidR="00FC6D3D" w:rsidRDefault="00FC6D3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tbl>
      <w:tblPr>
        <w:tblStyle w:val="TableGrid"/>
        <w:tblpPr w:leftFromText="141" w:rightFromText="141" w:vertAnchor="text" w:horzAnchor="margin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A124AF" w:rsidTr="004154A4">
        <w:trPr>
          <w:trHeight w:val="610"/>
        </w:trPr>
        <w:tc>
          <w:tcPr>
            <w:tcW w:w="3176" w:type="dxa"/>
            <w:vAlign w:val="center"/>
          </w:tcPr>
          <w:p w:rsidR="00A124AF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noProof/>
                <w:snapToGrid/>
                <w:lang w:eastAsia="en-US"/>
              </w:rPr>
              <w:drawing>
                <wp:anchor distT="0" distB="0" distL="114300" distR="114300" simplePos="0" relativeHeight="251661824" behindDoc="0" locked="0" layoutInCell="1" allowOverlap="1" wp14:anchorId="00F67F9C" wp14:editId="0B8A39B3">
                  <wp:simplePos x="0" y="0"/>
                  <wp:positionH relativeFrom="margin">
                    <wp:posOffset>304800</wp:posOffset>
                  </wp:positionH>
                  <wp:positionV relativeFrom="margin">
                    <wp:posOffset>109220</wp:posOffset>
                  </wp:positionV>
                  <wp:extent cx="357505" cy="230505"/>
                  <wp:effectExtent l="0" t="0" r="4445" b="0"/>
                  <wp:wrapSquare wrapText="bothSides"/>
                  <wp:docPr id="5" name="Imagen 5" descr="Descripción: ISOTIPO s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ISOTIPO s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vAlign w:val="bottom"/>
          </w:tcPr>
          <w:p w:rsidR="00A124AF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 w:rsidRPr="007F15F0">
              <w:rPr>
                <w:sz w:val="18"/>
                <w:szCs w:val="18"/>
                <w:lang w:val="es-ES_tradnl"/>
              </w:rPr>
              <w:t>INN, Acreditación CP 060</w:t>
            </w:r>
          </w:p>
          <w:p w:rsidR="00A124AF" w:rsidRPr="00424EFE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fldChar w:fldCharType="begin"/>
            </w:r>
            <w:r>
              <w:rPr>
                <w:sz w:val="18"/>
                <w:lang w:val="fr-FR"/>
              </w:rPr>
              <w:instrText xml:space="preserve"> PAGE </w:instrText>
            </w:r>
            <w:r>
              <w:rPr>
                <w:sz w:val="18"/>
                <w:lang w:val="fr-FR"/>
              </w:rPr>
              <w:fldChar w:fldCharType="separate"/>
            </w:r>
            <w:r w:rsidR="003E5665">
              <w:rPr>
                <w:noProof/>
                <w:sz w:val="18"/>
                <w:lang w:val="fr-FR"/>
              </w:rPr>
              <w:t>2</w:t>
            </w:r>
            <w:r>
              <w:rPr>
                <w:sz w:val="18"/>
                <w:lang w:val="fr-FR"/>
              </w:rPr>
              <w:fldChar w:fldCharType="end"/>
            </w:r>
            <w:r>
              <w:rPr>
                <w:sz w:val="18"/>
                <w:lang w:val="fr-FR"/>
              </w:rPr>
              <w:t xml:space="preserve"> de 2</w:t>
            </w:r>
          </w:p>
        </w:tc>
        <w:tc>
          <w:tcPr>
            <w:tcW w:w="3177" w:type="dxa"/>
            <w:vAlign w:val="center"/>
          </w:tcPr>
          <w:p w:rsidR="00A124AF" w:rsidRDefault="009E527D" w:rsidP="004154A4">
            <w:pPr>
              <w:pStyle w:val="Footer"/>
              <w:tabs>
                <w:tab w:val="left" w:pos="7938"/>
              </w:tabs>
              <w:ind w:right="432"/>
              <w:jc w:val="right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E-013-03-7533</w:t>
            </w:r>
            <w:r w:rsidR="00A124AF" w:rsidRPr="005E1458">
              <w:rPr>
                <w:sz w:val="18"/>
                <w:szCs w:val="18"/>
                <w:lang w:val="es-ES_tradnl"/>
              </w:rPr>
              <w:t>-S</w:t>
            </w:r>
            <w:r>
              <w:rPr>
                <w:sz w:val="18"/>
                <w:szCs w:val="18"/>
                <w:lang w:val="es-ES_tradnl"/>
              </w:rPr>
              <w:t>15</w:t>
            </w:r>
          </w:p>
        </w:tc>
      </w:tr>
    </w:tbl>
    <w:p w:rsidR="00430BD7" w:rsidRPr="00264F8E" w:rsidRDefault="00430BD7" w:rsidP="001330A7">
      <w:pPr>
        <w:jc w:val="both"/>
        <w:rPr>
          <w:sz w:val="2"/>
          <w:lang w:val="es-ES_tradnl"/>
        </w:rPr>
      </w:pPr>
    </w:p>
    <w:sectPr w:rsidR="00430BD7" w:rsidRPr="00264F8E" w:rsidSect="006074F4">
      <w:footerReference w:type="default" r:id="rId12"/>
      <w:endnotePr>
        <w:numFmt w:val="decimal"/>
      </w:endnotePr>
      <w:type w:val="continuous"/>
      <w:pgSz w:w="12240" w:h="15840" w:code="1"/>
      <w:pgMar w:top="1134" w:right="1134" w:bottom="1418" w:left="1701" w:header="1701" w:footer="1701" w:gutter="0"/>
      <w:pgBorders>
        <w:top w:val="basicWideInline" w:sz="6" w:space="1" w:color="666699"/>
        <w:left w:val="basicWideInline" w:sz="6" w:space="4" w:color="666699"/>
        <w:bottom w:val="basicWideInline" w:sz="6" w:space="1" w:color="666699"/>
        <w:right w:val="basicWideInline" w:sz="6" w:space="4" w:color="666699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D6D" w:rsidRDefault="00047D6D">
      <w:r>
        <w:separator/>
      </w:r>
    </w:p>
  </w:endnote>
  <w:endnote w:type="continuationSeparator" w:id="0">
    <w:p w:rsidR="00047D6D" w:rsidRDefault="0004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F" w:rsidRPr="0089274D" w:rsidRDefault="00F45653">
    <w:pPr>
      <w:pStyle w:val="Footer"/>
      <w:rPr>
        <w:sz w:val="4"/>
        <w:lang w:val="es-ES"/>
      </w:rPr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30619D" wp14:editId="551D8A2B">
              <wp:simplePos x="0" y="0"/>
              <wp:positionH relativeFrom="column">
                <wp:posOffset>1028700</wp:posOffset>
              </wp:positionH>
              <wp:positionV relativeFrom="paragraph">
                <wp:posOffset>128905</wp:posOffset>
              </wp:positionV>
              <wp:extent cx="4378325" cy="457200"/>
              <wp:effectExtent l="0" t="0" r="3175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Vasco de Gama N° 6266, Teléfono 277 8778 - Fax 277 8728 - Peñalolén - Santiago - Chile</w:t>
                          </w:r>
                        </w:p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1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C5445F" w:rsidRPr="00B1685E" w:rsidRDefault="00C5445F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81pt;margin-top:10.15pt;width:344.7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" stroked="f">
              <v:textbox>
                <w:txbxContent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Teléfono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277 8778 - Fax 277 8728 -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Peñalolén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Santiago - </w:t>
                    </w:r>
                    <w:proofErr w:type="gram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Chile</w:t>
                    </w:r>
                    <w:proofErr w:type="gramEnd"/>
                  </w:p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3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C5445F" w:rsidRPr="00B1685E" w:rsidRDefault="00C5445F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F" w:rsidRDefault="00C5445F">
    <w:pPr>
      <w:pStyle w:val="Footer"/>
      <w:tabs>
        <w:tab w:val="left" w:pos="7938"/>
      </w:tabs>
      <w:ind w:left="2268"/>
      <w:jc w:val="both"/>
      <w:rPr>
        <w:sz w:val="20"/>
        <w:lang w:val="es-ES_tradnl"/>
      </w:rPr>
    </w:pPr>
  </w:p>
  <w:p w:rsidR="00C5445F" w:rsidRPr="008A0FBD" w:rsidRDefault="00C5445F">
    <w:pPr>
      <w:pStyle w:val="Footer"/>
      <w:tabs>
        <w:tab w:val="left" w:pos="7938"/>
      </w:tabs>
      <w:ind w:left="2268"/>
      <w:jc w:val="right"/>
      <w:rPr>
        <w:sz w:val="18"/>
        <w:lang w:val="es-ES_tradnl"/>
      </w:rPr>
    </w:pPr>
    <w:r>
      <w:rPr>
        <w:sz w:val="20"/>
        <w:lang w:val="es-ES_tradnl"/>
      </w:rPr>
      <w:tab/>
    </w:r>
    <w:r>
      <w:rPr>
        <w:sz w:val="18"/>
        <w:lang w:val="es-ES_tradnl"/>
      </w:rPr>
      <w:t>E</w:t>
    </w:r>
    <w:r w:rsidRPr="008A0FBD">
      <w:rPr>
        <w:sz w:val="18"/>
        <w:lang w:val="es-ES_tradnl"/>
      </w:rPr>
      <w:t>-011-03-6128-S</w:t>
    </w:r>
    <w:r>
      <w:rPr>
        <w:sz w:val="18"/>
        <w:lang w:val="es-ES_tradnl"/>
      </w:rPr>
      <w:t>19</w:t>
    </w:r>
  </w:p>
  <w:p w:rsidR="00C5445F" w:rsidRDefault="00F45653">
    <w:pPr>
      <w:pStyle w:val="Footer"/>
      <w:jc w:val="center"/>
      <w:rPr>
        <w:sz w:val="18"/>
        <w:lang w:val="fr-FR"/>
      </w:rPr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1181100</wp:posOffset>
              </wp:positionH>
              <wp:positionV relativeFrom="paragraph">
                <wp:posOffset>383540</wp:posOffset>
              </wp:positionV>
              <wp:extent cx="4378325" cy="457200"/>
              <wp:effectExtent l="0" t="0" r="3175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Vasco de Gama N° 6266, Teléfono 277 8778 - Fax 277 8728 - Peñalolén - Santiago - Chile</w:t>
                          </w:r>
                        </w:p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1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C5445F" w:rsidRPr="00B1685E" w:rsidRDefault="00C5445F" w:rsidP="008A0FBD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93pt;margin-top:30.2pt;width:344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" stroked="f">
              <v:textbox>
                <w:txbxContent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Teléfono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277 8778 - Fax 277 8728 -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Peñalolén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Santiago - </w:t>
                    </w:r>
                    <w:proofErr w:type="gram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Chile</w:t>
                    </w:r>
                    <w:proofErr w:type="gramEnd"/>
                  </w:p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3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C5445F" w:rsidRPr="00B1685E" w:rsidRDefault="00C5445F" w:rsidP="008A0FBD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C5445F">
      <w:rPr>
        <w:sz w:val="18"/>
        <w:lang w:val="fr-FR"/>
      </w:rPr>
      <w:t>1 de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D6D" w:rsidRDefault="00047D6D">
      <w:r>
        <w:separator/>
      </w:r>
    </w:p>
  </w:footnote>
  <w:footnote w:type="continuationSeparator" w:id="0">
    <w:p w:rsidR="00047D6D" w:rsidRDefault="00047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585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834710E"/>
    <w:multiLevelType w:val="multilevel"/>
    <w:tmpl w:val="A63CC6A0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B2D642C"/>
    <w:multiLevelType w:val="multilevel"/>
    <w:tmpl w:val="5FF2496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D6A4C9B"/>
    <w:multiLevelType w:val="multilevel"/>
    <w:tmpl w:val="C6B6D924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3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EF15B2"/>
    <w:multiLevelType w:val="multilevel"/>
    <w:tmpl w:val="1414C94E"/>
    <w:lvl w:ilvl="0">
      <w:start w:val="3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15E05AB2"/>
    <w:multiLevelType w:val="multilevel"/>
    <w:tmpl w:val="06C0655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6">
    <w:nsid w:val="1C6D3D2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14D4EE3"/>
    <w:multiLevelType w:val="multilevel"/>
    <w:tmpl w:val="9B3EFF0C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28B30653"/>
    <w:multiLevelType w:val="multilevel"/>
    <w:tmpl w:val="90D6CF32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292D5CA3"/>
    <w:multiLevelType w:val="multilevel"/>
    <w:tmpl w:val="7EF4B7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>
    <w:nsid w:val="30877743"/>
    <w:multiLevelType w:val="multilevel"/>
    <w:tmpl w:val="4832FF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>
    <w:nsid w:val="372B3D50"/>
    <w:multiLevelType w:val="multilevel"/>
    <w:tmpl w:val="1FF8F1E4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9CE4C9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12A336D"/>
    <w:multiLevelType w:val="multilevel"/>
    <w:tmpl w:val="6E0644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14">
    <w:nsid w:val="48570182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491D1C41"/>
    <w:multiLevelType w:val="multilevel"/>
    <w:tmpl w:val="EFD6675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none"/>
      <w:lvlText w:val="5.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3">
      <w:start w:val="1"/>
      <w:numFmt w:val="decimal"/>
      <w:lvlText w:val="%1.%2.%3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>
    <w:nsid w:val="4D586637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536C0D9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57BF0BCF"/>
    <w:multiLevelType w:val="multilevel"/>
    <w:tmpl w:val="23389E7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9">
    <w:nsid w:val="64777D83"/>
    <w:multiLevelType w:val="multilevel"/>
    <w:tmpl w:val="D3DEA976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65BE7D98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66D722F7"/>
    <w:multiLevelType w:val="multilevel"/>
    <w:tmpl w:val="5BF661E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2">
    <w:nsid w:val="6855592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27B392D"/>
    <w:multiLevelType w:val="multilevel"/>
    <w:tmpl w:val="7478989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24">
    <w:nsid w:val="7D0F7333"/>
    <w:multiLevelType w:val="multilevel"/>
    <w:tmpl w:val="0E868C78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7EFE346C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20"/>
  </w:num>
  <w:num w:numId="4">
    <w:abstractNumId w:val="4"/>
  </w:num>
  <w:num w:numId="5">
    <w:abstractNumId w:val="7"/>
  </w:num>
  <w:num w:numId="6">
    <w:abstractNumId w:val="6"/>
  </w:num>
  <w:num w:numId="7">
    <w:abstractNumId w:val="17"/>
  </w:num>
  <w:num w:numId="8">
    <w:abstractNumId w:val="0"/>
  </w:num>
  <w:num w:numId="9">
    <w:abstractNumId w:val="25"/>
  </w:num>
  <w:num w:numId="10">
    <w:abstractNumId w:val="16"/>
  </w:num>
  <w:num w:numId="11">
    <w:abstractNumId w:val="14"/>
  </w:num>
  <w:num w:numId="12">
    <w:abstractNumId w:val="19"/>
  </w:num>
  <w:num w:numId="13">
    <w:abstractNumId w:val="11"/>
  </w:num>
  <w:num w:numId="14">
    <w:abstractNumId w:val="24"/>
  </w:num>
  <w:num w:numId="15">
    <w:abstractNumId w:val="2"/>
  </w:num>
  <w:num w:numId="16">
    <w:abstractNumId w:val="23"/>
  </w:num>
  <w:num w:numId="17">
    <w:abstractNumId w:val="1"/>
  </w:num>
  <w:num w:numId="18">
    <w:abstractNumId w:val="15"/>
  </w:num>
  <w:num w:numId="19">
    <w:abstractNumId w:val="3"/>
  </w:num>
  <w:num w:numId="20">
    <w:abstractNumId w:val="5"/>
  </w:num>
  <w:num w:numId="21">
    <w:abstractNumId w:val="18"/>
  </w:num>
  <w:num w:numId="22">
    <w:abstractNumId w:val="21"/>
  </w:num>
  <w:num w:numId="23">
    <w:abstractNumId w:val="8"/>
  </w:num>
  <w:num w:numId="24">
    <w:abstractNumId w:val="13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7D"/>
    <w:rsid w:val="00011720"/>
    <w:rsid w:val="00012FBF"/>
    <w:rsid w:val="00015A3F"/>
    <w:rsid w:val="00023AA7"/>
    <w:rsid w:val="00026365"/>
    <w:rsid w:val="00030923"/>
    <w:rsid w:val="000309D1"/>
    <w:rsid w:val="00034E80"/>
    <w:rsid w:val="000350D5"/>
    <w:rsid w:val="00047D6D"/>
    <w:rsid w:val="000539A6"/>
    <w:rsid w:val="00053F2D"/>
    <w:rsid w:val="000554FE"/>
    <w:rsid w:val="000638E5"/>
    <w:rsid w:val="00065652"/>
    <w:rsid w:val="00073886"/>
    <w:rsid w:val="00075F29"/>
    <w:rsid w:val="00083CEE"/>
    <w:rsid w:val="000A382B"/>
    <w:rsid w:val="000B0373"/>
    <w:rsid w:val="000B4026"/>
    <w:rsid w:val="000B561A"/>
    <w:rsid w:val="000B757D"/>
    <w:rsid w:val="000C513A"/>
    <w:rsid w:val="000C6FC5"/>
    <w:rsid w:val="000D1F15"/>
    <w:rsid w:val="000E3427"/>
    <w:rsid w:val="000E574D"/>
    <w:rsid w:val="000E77A0"/>
    <w:rsid w:val="000F5923"/>
    <w:rsid w:val="001035A6"/>
    <w:rsid w:val="00126F5F"/>
    <w:rsid w:val="001330A7"/>
    <w:rsid w:val="00133AFE"/>
    <w:rsid w:val="00133F26"/>
    <w:rsid w:val="00134A4F"/>
    <w:rsid w:val="00142663"/>
    <w:rsid w:val="001443F1"/>
    <w:rsid w:val="00144C5A"/>
    <w:rsid w:val="0015213F"/>
    <w:rsid w:val="00162001"/>
    <w:rsid w:val="001839F5"/>
    <w:rsid w:val="00184357"/>
    <w:rsid w:val="001850B8"/>
    <w:rsid w:val="00194BAC"/>
    <w:rsid w:val="001971EC"/>
    <w:rsid w:val="001A34DB"/>
    <w:rsid w:val="001A3BD2"/>
    <w:rsid w:val="001A4616"/>
    <w:rsid w:val="001B08F3"/>
    <w:rsid w:val="001B0AA0"/>
    <w:rsid w:val="001C1ACA"/>
    <w:rsid w:val="001D3800"/>
    <w:rsid w:val="001D443A"/>
    <w:rsid w:val="001D52BB"/>
    <w:rsid w:val="001D594A"/>
    <w:rsid w:val="001E1E30"/>
    <w:rsid w:val="001F487C"/>
    <w:rsid w:val="00200700"/>
    <w:rsid w:val="00203160"/>
    <w:rsid w:val="00205FD3"/>
    <w:rsid w:val="00210A9B"/>
    <w:rsid w:val="0022759A"/>
    <w:rsid w:val="00241F2D"/>
    <w:rsid w:val="002438AE"/>
    <w:rsid w:val="00243C79"/>
    <w:rsid w:val="00244BC7"/>
    <w:rsid w:val="00251046"/>
    <w:rsid w:val="00253850"/>
    <w:rsid w:val="0025758A"/>
    <w:rsid w:val="00264F8E"/>
    <w:rsid w:val="00266516"/>
    <w:rsid w:val="00267423"/>
    <w:rsid w:val="002700C7"/>
    <w:rsid w:val="00271E35"/>
    <w:rsid w:val="002757EA"/>
    <w:rsid w:val="002773C2"/>
    <w:rsid w:val="00280B44"/>
    <w:rsid w:val="00284D98"/>
    <w:rsid w:val="00287707"/>
    <w:rsid w:val="00290331"/>
    <w:rsid w:val="00291CE9"/>
    <w:rsid w:val="0029200F"/>
    <w:rsid w:val="002967EA"/>
    <w:rsid w:val="002A62C7"/>
    <w:rsid w:val="002B5758"/>
    <w:rsid w:val="002B5E18"/>
    <w:rsid w:val="002C6F7B"/>
    <w:rsid w:val="002D3300"/>
    <w:rsid w:val="002E67E6"/>
    <w:rsid w:val="002E6F0B"/>
    <w:rsid w:val="002F032B"/>
    <w:rsid w:val="002F5497"/>
    <w:rsid w:val="002F6097"/>
    <w:rsid w:val="002F6AE8"/>
    <w:rsid w:val="002F7DAE"/>
    <w:rsid w:val="00300467"/>
    <w:rsid w:val="00307501"/>
    <w:rsid w:val="00310ECC"/>
    <w:rsid w:val="003112EF"/>
    <w:rsid w:val="00320ADE"/>
    <w:rsid w:val="00322C87"/>
    <w:rsid w:val="0033372F"/>
    <w:rsid w:val="0034055C"/>
    <w:rsid w:val="00361ABF"/>
    <w:rsid w:val="00362C69"/>
    <w:rsid w:val="00365F7F"/>
    <w:rsid w:val="00374B7F"/>
    <w:rsid w:val="00375EBD"/>
    <w:rsid w:val="00376134"/>
    <w:rsid w:val="00376257"/>
    <w:rsid w:val="00390388"/>
    <w:rsid w:val="00395CFA"/>
    <w:rsid w:val="00396C83"/>
    <w:rsid w:val="003A16BF"/>
    <w:rsid w:val="003A4D89"/>
    <w:rsid w:val="003B16FD"/>
    <w:rsid w:val="003B5B9A"/>
    <w:rsid w:val="003C332D"/>
    <w:rsid w:val="003C4A24"/>
    <w:rsid w:val="003E4FD6"/>
    <w:rsid w:val="003E5665"/>
    <w:rsid w:val="003F1C31"/>
    <w:rsid w:val="003F276C"/>
    <w:rsid w:val="00402A96"/>
    <w:rsid w:val="00405BC4"/>
    <w:rsid w:val="00410AD4"/>
    <w:rsid w:val="00410BAE"/>
    <w:rsid w:val="00411D31"/>
    <w:rsid w:val="00412C10"/>
    <w:rsid w:val="00415441"/>
    <w:rsid w:val="004154A4"/>
    <w:rsid w:val="0042414B"/>
    <w:rsid w:val="00430521"/>
    <w:rsid w:val="00430BD7"/>
    <w:rsid w:val="00434F68"/>
    <w:rsid w:val="00444072"/>
    <w:rsid w:val="00453001"/>
    <w:rsid w:val="004538D7"/>
    <w:rsid w:val="00464C53"/>
    <w:rsid w:val="00482C1C"/>
    <w:rsid w:val="004838C5"/>
    <w:rsid w:val="00484DD9"/>
    <w:rsid w:val="00487A71"/>
    <w:rsid w:val="0049394B"/>
    <w:rsid w:val="004A55DC"/>
    <w:rsid w:val="004A6CD9"/>
    <w:rsid w:val="004B1358"/>
    <w:rsid w:val="004B25F4"/>
    <w:rsid w:val="004B798D"/>
    <w:rsid w:val="004D7AEC"/>
    <w:rsid w:val="004E0CD5"/>
    <w:rsid w:val="004E1A08"/>
    <w:rsid w:val="004F2359"/>
    <w:rsid w:val="004F32C1"/>
    <w:rsid w:val="00505A53"/>
    <w:rsid w:val="00521E99"/>
    <w:rsid w:val="005222B0"/>
    <w:rsid w:val="00522C09"/>
    <w:rsid w:val="0052421A"/>
    <w:rsid w:val="00532843"/>
    <w:rsid w:val="00542EA5"/>
    <w:rsid w:val="005507E1"/>
    <w:rsid w:val="00551A13"/>
    <w:rsid w:val="00571889"/>
    <w:rsid w:val="005734AE"/>
    <w:rsid w:val="00573CB9"/>
    <w:rsid w:val="0058281F"/>
    <w:rsid w:val="00587BC1"/>
    <w:rsid w:val="00595833"/>
    <w:rsid w:val="005A0B0F"/>
    <w:rsid w:val="005A17EF"/>
    <w:rsid w:val="005A1F20"/>
    <w:rsid w:val="005A2104"/>
    <w:rsid w:val="005B078E"/>
    <w:rsid w:val="005B33A7"/>
    <w:rsid w:val="005B4135"/>
    <w:rsid w:val="005B6697"/>
    <w:rsid w:val="005C1558"/>
    <w:rsid w:val="005C3878"/>
    <w:rsid w:val="005D0DB0"/>
    <w:rsid w:val="005D37FC"/>
    <w:rsid w:val="005E1458"/>
    <w:rsid w:val="005E3587"/>
    <w:rsid w:val="005E435B"/>
    <w:rsid w:val="005F3ED4"/>
    <w:rsid w:val="005F5B43"/>
    <w:rsid w:val="006074F4"/>
    <w:rsid w:val="0061224D"/>
    <w:rsid w:val="00617CF6"/>
    <w:rsid w:val="00637123"/>
    <w:rsid w:val="0064308A"/>
    <w:rsid w:val="00643C88"/>
    <w:rsid w:val="006561E0"/>
    <w:rsid w:val="00657067"/>
    <w:rsid w:val="006608A9"/>
    <w:rsid w:val="00661C32"/>
    <w:rsid w:val="00662731"/>
    <w:rsid w:val="006766AE"/>
    <w:rsid w:val="006851B8"/>
    <w:rsid w:val="0068646E"/>
    <w:rsid w:val="006878B4"/>
    <w:rsid w:val="00694672"/>
    <w:rsid w:val="0069486D"/>
    <w:rsid w:val="006961D2"/>
    <w:rsid w:val="006A03EB"/>
    <w:rsid w:val="006A71B9"/>
    <w:rsid w:val="006B5D8F"/>
    <w:rsid w:val="006C0C28"/>
    <w:rsid w:val="006C42CA"/>
    <w:rsid w:val="006D363F"/>
    <w:rsid w:val="006D6A2D"/>
    <w:rsid w:val="006F450C"/>
    <w:rsid w:val="00704E3D"/>
    <w:rsid w:val="0072252C"/>
    <w:rsid w:val="00730DAC"/>
    <w:rsid w:val="0075026D"/>
    <w:rsid w:val="00761D5A"/>
    <w:rsid w:val="00765B95"/>
    <w:rsid w:val="00773040"/>
    <w:rsid w:val="00780D93"/>
    <w:rsid w:val="007879D5"/>
    <w:rsid w:val="00791249"/>
    <w:rsid w:val="007922A3"/>
    <w:rsid w:val="007B106F"/>
    <w:rsid w:val="007D0AFA"/>
    <w:rsid w:val="007D361B"/>
    <w:rsid w:val="007D7202"/>
    <w:rsid w:val="007E5BC4"/>
    <w:rsid w:val="007F1305"/>
    <w:rsid w:val="007F15F0"/>
    <w:rsid w:val="008004DC"/>
    <w:rsid w:val="0080449B"/>
    <w:rsid w:val="00817DFE"/>
    <w:rsid w:val="00822AE3"/>
    <w:rsid w:val="00833F50"/>
    <w:rsid w:val="00835549"/>
    <w:rsid w:val="00855558"/>
    <w:rsid w:val="008750A0"/>
    <w:rsid w:val="00877892"/>
    <w:rsid w:val="0089274D"/>
    <w:rsid w:val="00892997"/>
    <w:rsid w:val="008A0FBD"/>
    <w:rsid w:val="008A55F3"/>
    <w:rsid w:val="008B02C3"/>
    <w:rsid w:val="008B1A0F"/>
    <w:rsid w:val="008B5282"/>
    <w:rsid w:val="008C1EAC"/>
    <w:rsid w:val="008D216D"/>
    <w:rsid w:val="008D2249"/>
    <w:rsid w:val="008E0ED7"/>
    <w:rsid w:val="008E234B"/>
    <w:rsid w:val="008F01B0"/>
    <w:rsid w:val="008F60AA"/>
    <w:rsid w:val="00920B99"/>
    <w:rsid w:val="00927FFE"/>
    <w:rsid w:val="00932F6C"/>
    <w:rsid w:val="00934F06"/>
    <w:rsid w:val="009367FF"/>
    <w:rsid w:val="00947076"/>
    <w:rsid w:val="009479CB"/>
    <w:rsid w:val="00947CC3"/>
    <w:rsid w:val="00957E7E"/>
    <w:rsid w:val="00960BE4"/>
    <w:rsid w:val="009610ED"/>
    <w:rsid w:val="00962629"/>
    <w:rsid w:val="0097502C"/>
    <w:rsid w:val="00983A25"/>
    <w:rsid w:val="009B4CB9"/>
    <w:rsid w:val="009C1D37"/>
    <w:rsid w:val="009C2676"/>
    <w:rsid w:val="009C2EC0"/>
    <w:rsid w:val="009C38C4"/>
    <w:rsid w:val="009D1087"/>
    <w:rsid w:val="009D4060"/>
    <w:rsid w:val="009E0288"/>
    <w:rsid w:val="009E509B"/>
    <w:rsid w:val="009E527D"/>
    <w:rsid w:val="009E65CC"/>
    <w:rsid w:val="009F1F19"/>
    <w:rsid w:val="009F71AD"/>
    <w:rsid w:val="00A03273"/>
    <w:rsid w:val="00A124AF"/>
    <w:rsid w:val="00A15795"/>
    <w:rsid w:val="00A2411C"/>
    <w:rsid w:val="00A3170F"/>
    <w:rsid w:val="00A31B1B"/>
    <w:rsid w:val="00A43C7D"/>
    <w:rsid w:val="00A4798F"/>
    <w:rsid w:val="00A618A0"/>
    <w:rsid w:val="00A75D00"/>
    <w:rsid w:val="00A76D66"/>
    <w:rsid w:val="00A81AD0"/>
    <w:rsid w:val="00A867CD"/>
    <w:rsid w:val="00A97105"/>
    <w:rsid w:val="00AB31CE"/>
    <w:rsid w:val="00AB3D3D"/>
    <w:rsid w:val="00AB430E"/>
    <w:rsid w:val="00AB5BE1"/>
    <w:rsid w:val="00AC2456"/>
    <w:rsid w:val="00AC27B1"/>
    <w:rsid w:val="00AE6862"/>
    <w:rsid w:val="00AF256E"/>
    <w:rsid w:val="00B07438"/>
    <w:rsid w:val="00B1528B"/>
    <w:rsid w:val="00B1685E"/>
    <w:rsid w:val="00B2281F"/>
    <w:rsid w:val="00B27616"/>
    <w:rsid w:val="00B72E1A"/>
    <w:rsid w:val="00B80C58"/>
    <w:rsid w:val="00B82D34"/>
    <w:rsid w:val="00B8641C"/>
    <w:rsid w:val="00B93CA4"/>
    <w:rsid w:val="00BA2D8C"/>
    <w:rsid w:val="00BB0098"/>
    <w:rsid w:val="00BB19EB"/>
    <w:rsid w:val="00BB6824"/>
    <w:rsid w:val="00BB76B9"/>
    <w:rsid w:val="00BB77C0"/>
    <w:rsid w:val="00BC120B"/>
    <w:rsid w:val="00BC2FE0"/>
    <w:rsid w:val="00BC6F2E"/>
    <w:rsid w:val="00BD6618"/>
    <w:rsid w:val="00BF52CD"/>
    <w:rsid w:val="00C01843"/>
    <w:rsid w:val="00C0602E"/>
    <w:rsid w:val="00C07E53"/>
    <w:rsid w:val="00C1182E"/>
    <w:rsid w:val="00C1605E"/>
    <w:rsid w:val="00C24E75"/>
    <w:rsid w:val="00C354E8"/>
    <w:rsid w:val="00C366C6"/>
    <w:rsid w:val="00C5445F"/>
    <w:rsid w:val="00C579E3"/>
    <w:rsid w:val="00C65D8E"/>
    <w:rsid w:val="00C67D2E"/>
    <w:rsid w:val="00C74157"/>
    <w:rsid w:val="00C840C6"/>
    <w:rsid w:val="00C85A46"/>
    <w:rsid w:val="00C86307"/>
    <w:rsid w:val="00C90263"/>
    <w:rsid w:val="00CB11E4"/>
    <w:rsid w:val="00CD2801"/>
    <w:rsid w:val="00CD435D"/>
    <w:rsid w:val="00CE4DF4"/>
    <w:rsid w:val="00CE5EA3"/>
    <w:rsid w:val="00CE752D"/>
    <w:rsid w:val="00CF15E3"/>
    <w:rsid w:val="00CF698F"/>
    <w:rsid w:val="00D00090"/>
    <w:rsid w:val="00D05E14"/>
    <w:rsid w:val="00D079E6"/>
    <w:rsid w:val="00D26D29"/>
    <w:rsid w:val="00D325CD"/>
    <w:rsid w:val="00D3494F"/>
    <w:rsid w:val="00D373AC"/>
    <w:rsid w:val="00D563D6"/>
    <w:rsid w:val="00D60730"/>
    <w:rsid w:val="00D60C00"/>
    <w:rsid w:val="00D6413F"/>
    <w:rsid w:val="00D64FDB"/>
    <w:rsid w:val="00D7291D"/>
    <w:rsid w:val="00D7436A"/>
    <w:rsid w:val="00D75768"/>
    <w:rsid w:val="00D776B6"/>
    <w:rsid w:val="00D820CF"/>
    <w:rsid w:val="00D8507B"/>
    <w:rsid w:val="00D87263"/>
    <w:rsid w:val="00D9137C"/>
    <w:rsid w:val="00D91633"/>
    <w:rsid w:val="00D94834"/>
    <w:rsid w:val="00D9604C"/>
    <w:rsid w:val="00DB1FFD"/>
    <w:rsid w:val="00DB5910"/>
    <w:rsid w:val="00DB6829"/>
    <w:rsid w:val="00DB787A"/>
    <w:rsid w:val="00DC4D4D"/>
    <w:rsid w:val="00DC6077"/>
    <w:rsid w:val="00DD426B"/>
    <w:rsid w:val="00DD4B35"/>
    <w:rsid w:val="00DE3B69"/>
    <w:rsid w:val="00DF20AB"/>
    <w:rsid w:val="00DF6FB5"/>
    <w:rsid w:val="00E02B17"/>
    <w:rsid w:val="00E0477E"/>
    <w:rsid w:val="00E05845"/>
    <w:rsid w:val="00E071BD"/>
    <w:rsid w:val="00E122C2"/>
    <w:rsid w:val="00E15142"/>
    <w:rsid w:val="00E23AFD"/>
    <w:rsid w:val="00E3088B"/>
    <w:rsid w:val="00E41E03"/>
    <w:rsid w:val="00E44E9C"/>
    <w:rsid w:val="00E545D6"/>
    <w:rsid w:val="00E57E2B"/>
    <w:rsid w:val="00E62955"/>
    <w:rsid w:val="00E733BF"/>
    <w:rsid w:val="00E809C5"/>
    <w:rsid w:val="00EB42A0"/>
    <w:rsid w:val="00EC047C"/>
    <w:rsid w:val="00ED0149"/>
    <w:rsid w:val="00ED03F8"/>
    <w:rsid w:val="00ED1BAA"/>
    <w:rsid w:val="00ED1E94"/>
    <w:rsid w:val="00ED38DB"/>
    <w:rsid w:val="00EE1E4C"/>
    <w:rsid w:val="00EF0824"/>
    <w:rsid w:val="00EF273F"/>
    <w:rsid w:val="00EF468A"/>
    <w:rsid w:val="00F030BF"/>
    <w:rsid w:val="00F1080A"/>
    <w:rsid w:val="00F13DD7"/>
    <w:rsid w:val="00F145DB"/>
    <w:rsid w:val="00F1505D"/>
    <w:rsid w:val="00F23A46"/>
    <w:rsid w:val="00F259FF"/>
    <w:rsid w:val="00F37D7B"/>
    <w:rsid w:val="00F4035F"/>
    <w:rsid w:val="00F405F4"/>
    <w:rsid w:val="00F44D56"/>
    <w:rsid w:val="00F44D7D"/>
    <w:rsid w:val="00F45653"/>
    <w:rsid w:val="00F47296"/>
    <w:rsid w:val="00F51A74"/>
    <w:rsid w:val="00F700BD"/>
    <w:rsid w:val="00F70A73"/>
    <w:rsid w:val="00F73DC0"/>
    <w:rsid w:val="00F767FB"/>
    <w:rsid w:val="00F77A19"/>
    <w:rsid w:val="00F824EF"/>
    <w:rsid w:val="00F83B17"/>
    <w:rsid w:val="00F8644C"/>
    <w:rsid w:val="00FA170A"/>
    <w:rsid w:val="00FA4FB7"/>
    <w:rsid w:val="00FA7340"/>
    <w:rsid w:val="00FB2C01"/>
    <w:rsid w:val="00FB6160"/>
    <w:rsid w:val="00FB7685"/>
    <w:rsid w:val="00FC2BCD"/>
    <w:rsid w:val="00FC6D3D"/>
    <w:rsid w:val="00FD2B42"/>
    <w:rsid w:val="00FD671C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Heading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itle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BodyTextIndent2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eGrid">
    <w:name w:val="Table Grid"/>
    <w:basedOn w:val="TableNormal"/>
    <w:rsid w:val="0045300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sid w:val="008A0FBD"/>
    <w:rPr>
      <w:snapToGrid w:val="0"/>
      <w:sz w:val="24"/>
      <w:lang w:val="en-US" w:eastAsia="es-ES"/>
    </w:rPr>
  </w:style>
  <w:style w:type="paragraph" w:styleId="BalloonText">
    <w:name w:val="Balloon Text"/>
    <w:basedOn w:val="Normal"/>
    <w:link w:val="BalloonTextChar"/>
    <w:rsid w:val="005A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2104"/>
    <w:rPr>
      <w:rFonts w:ascii="Tahoma" w:hAnsi="Tahoma" w:cs="Tahoma"/>
      <w:snapToGrid w:val="0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Heading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itle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BodyTextIndent2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eGrid">
    <w:name w:val="Table Grid"/>
    <w:basedOn w:val="TableNormal"/>
    <w:rsid w:val="0045300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sid w:val="008A0FBD"/>
    <w:rPr>
      <w:snapToGrid w:val="0"/>
      <w:sz w:val="24"/>
      <w:lang w:val="en-US" w:eastAsia="es-ES"/>
    </w:rPr>
  </w:style>
  <w:style w:type="paragraph" w:styleId="BalloonText">
    <w:name w:val="Balloon Text"/>
    <w:basedOn w:val="Normal"/>
    <w:link w:val="BalloonTextChar"/>
    <w:rsid w:val="005A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210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.cl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.cl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.cl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.c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celo\Desktop\EMISI&#211;N%20CERTIFICADOS\Segu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415A6-7E80-4C55-9EAB-2E1B54AC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Seguimiento</Template>
  <TotalTime>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</vt:lpstr>
      <vt:lpstr>C</vt:lpstr>
    </vt:vector>
  </TitlesOfParts>
  <Company>SIACL INEGENIEROS S.Aingenieria</Company>
  <LinksUpToDate>false</LinksUpToDate>
  <CharactersWithSpaces>2637</CharactersWithSpaces>
  <SharedDoc>false</SharedDoc>
  <HLinks>
    <vt:vector size="24" baseType="variant">
      <vt:variant>
        <vt:i4>1769498</vt:i4>
      </vt:variant>
      <vt:variant>
        <vt:i4>9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6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  <vt:variant>
        <vt:i4>1769498</vt:i4>
      </vt:variant>
      <vt:variant>
        <vt:i4>3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Marcelo</dc:creator>
  <cp:lastModifiedBy>Notebook</cp:lastModifiedBy>
  <cp:revision>3</cp:revision>
  <cp:lastPrinted>2014-07-20T13:32:00Z</cp:lastPrinted>
  <dcterms:created xsi:type="dcterms:W3CDTF">2018-11-04T12:39:00Z</dcterms:created>
  <dcterms:modified xsi:type="dcterms:W3CDTF">2018-11-04T13:34:00Z</dcterms:modified>
</cp:coreProperties>
</file>